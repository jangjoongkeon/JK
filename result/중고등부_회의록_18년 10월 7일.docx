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24D" w:rsidRPr="003609A9" w:rsidRDefault="0007424D" w:rsidP="0007424D">
      <w:pPr>
        <w:widowControl/>
        <w:wordWrap/>
        <w:autoSpaceDE/>
        <w:autoSpaceDN/>
        <w:snapToGrid w:val="0"/>
        <w:jc w:val="right"/>
        <w:rPr>
          <w:rFonts w:ascii="바탕" w:eastAsia="바탕" w:hAnsi="바탕" w:cs="굴림"/>
          <w:color w:val="000000"/>
          <w:kern w:val="0"/>
          <w:szCs w:val="20"/>
        </w:rPr>
      </w:pPr>
      <w:r w:rsidRPr="003609A9">
        <w:rPr>
          <w:rFonts w:ascii="휴먼모음T" w:eastAsia="휴먼모음T" w:hAnsi="휴먼모음T" w:cs="굴림" w:hint="eastAsia"/>
          <w:color w:val="000000"/>
          <w:kern w:val="0"/>
          <w:sz w:val="18"/>
          <w:szCs w:val="18"/>
        </w:rPr>
        <w:t xml:space="preserve">영통영덕성당 </w:t>
      </w:r>
      <w:proofErr w:type="spellStart"/>
      <w:r w:rsidRPr="003609A9">
        <w:rPr>
          <w:rFonts w:ascii="휴먼모음T" w:eastAsia="휴먼모음T" w:hAnsi="휴먼모음T" w:cs="굴림" w:hint="eastAsia"/>
          <w:color w:val="000000"/>
          <w:kern w:val="0"/>
          <w:sz w:val="18"/>
          <w:szCs w:val="18"/>
        </w:rPr>
        <w:t>중고등부</w:t>
      </w:r>
      <w:proofErr w:type="spellEnd"/>
      <w:r w:rsidRPr="003609A9">
        <w:rPr>
          <w:rFonts w:ascii="휴먼모음T" w:eastAsia="휴먼모음T" w:hAnsi="휴먼모음T" w:cs="굴림" w:hint="eastAsia"/>
          <w:color w:val="000000"/>
          <w:kern w:val="0"/>
          <w:sz w:val="18"/>
          <w:szCs w:val="18"/>
        </w:rPr>
        <w:t xml:space="preserve"> 주일학교</w:t>
      </w:r>
    </w:p>
    <w:p w:rsidR="0007424D" w:rsidRPr="003609A9" w:rsidRDefault="0007424D" w:rsidP="0007424D">
      <w:pPr>
        <w:widowControl/>
        <w:wordWrap/>
        <w:autoSpaceDE/>
        <w:autoSpaceDN/>
        <w:snapToGrid w:val="0"/>
        <w:spacing w:line="384" w:lineRule="auto"/>
        <w:jc w:val="right"/>
        <w:rPr>
          <w:rFonts w:ascii="바탕" w:eastAsia="바탕" w:hAnsi="바탕" w:cs="굴림"/>
          <w:color w:val="000000"/>
          <w:kern w:val="0"/>
          <w:szCs w:val="20"/>
        </w:rPr>
      </w:pPr>
      <w:r w:rsidRPr="003609A9">
        <w:rPr>
          <w:rFonts w:ascii="휴먼모음T" w:eastAsia="휴먼모음T" w:hAnsi="휴먼모음T" w:cs="굴림" w:hint="eastAsia"/>
          <w:color w:val="000000"/>
          <w:kern w:val="0"/>
          <w:sz w:val="18"/>
          <w:szCs w:val="18"/>
        </w:rPr>
        <w:t>작성일: 201</w:t>
      </w:r>
      <w:r w:rsidR="00525C51">
        <w:rPr>
          <w:rFonts w:ascii="휴먼모음T" w:eastAsia="휴먼모음T" w:hAnsi="휴먼모음T" w:cs="굴림" w:hint="eastAsia"/>
          <w:color w:val="000000"/>
          <w:kern w:val="0"/>
          <w:sz w:val="18"/>
          <w:szCs w:val="18"/>
        </w:rPr>
        <w:t>8</w:t>
      </w:r>
      <w:r w:rsidR="005C4219">
        <w:rPr>
          <w:rFonts w:ascii="휴먼모음T" w:eastAsia="휴먼모음T" w:hAnsi="휴먼모음T" w:cs="굴림" w:hint="eastAsia"/>
          <w:color w:val="000000"/>
          <w:kern w:val="0"/>
          <w:sz w:val="18"/>
          <w:szCs w:val="18"/>
        </w:rPr>
        <w:t>.</w:t>
      </w:r>
      <w:r w:rsidR="00421912">
        <w:rPr>
          <w:rFonts w:ascii="휴먼모음T" w:eastAsia="휴먼모음T" w:hAnsi="휴먼모음T" w:cs="굴림"/>
          <w:color w:val="000000"/>
          <w:kern w:val="0"/>
          <w:sz w:val="18"/>
          <w:szCs w:val="18"/>
        </w:rPr>
        <w:t>10</w:t>
      </w:r>
      <w:r w:rsidR="00482304">
        <w:rPr>
          <w:rFonts w:ascii="휴먼모음T" w:eastAsia="휴먼모음T" w:hAnsi="휴먼모음T" w:cs="굴림" w:hint="eastAsia"/>
          <w:color w:val="000000"/>
          <w:kern w:val="0"/>
          <w:sz w:val="18"/>
          <w:szCs w:val="18"/>
        </w:rPr>
        <w:t>.</w:t>
      </w:r>
      <w:r w:rsidR="00C84801">
        <w:rPr>
          <w:rFonts w:ascii="휴먼모음T" w:eastAsia="휴먼모음T" w:hAnsi="휴먼모음T" w:cs="굴림"/>
          <w:color w:val="000000"/>
          <w:kern w:val="0"/>
          <w:sz w:val="18"/>
          <w:szCs w:val="18"/>
        </w:rPr>
        <w:t>0</w:t>
      </w:r>
      <w:r w:rsidR="00421912">
        <w:rPr>
          <w:rFonts w:ascii="휴먼모음T" w:eastAsia="휴먼모음T" w:hAnsi="휴먼모음T" w:cs="굴림"/>
          <w:color w:val="000000"/>
          <w:kern w:val="0"/>
          <w:sz w:val="18"/>
          <w:szCs w:val="18"/>
        </w:rPr>
        <w:t>7</w:t>
      </w:r>
    </w:p>
    <w:p w:rsidR="0007424D" w:rsidRPr="003609A9" w:rsidRDefault="009C6A40" w:rsidP="009C6A40">
      <w:pPr>
        <w:widowControl/>
        <w:wordWrap/>
        <w:autoSpaceDE/>
        <w:autoSpaceDN/>
        <w:snapToGrid w:val="0"/>
        <w:spacing w:line="384" w:lineRule="auto"/>
        <w:ind w:right="200"/>
        <w:jc w:val="right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 </w:t>
      </w:r>
    </w:p>
    <w:p w:rsidR="0007424D" w:rsidRPr="003609A9" w:rsidRDefault="0007424D" w:rsidP="0007424D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 w:rsidRPr="003609A9">
        <w:rPr>
          <w:rFonts w:ascii="휴먼모음T" w:eastAsia="휴먼모음T" w:hAnsi="휴먼모음T" w:cs="굴림" w:hint="eastAsia"/>
          <w:color w:val="000000"/>
          <w:kern w:val="0"/>
          <w:sz w:val="50"/>
          <w:szCs w:val="50"/>
        </w:rPr>
        <w:t>중·고등부교사</w:t>
      </w:r>
      <w:proofErr w:type="spellEnd"/>
      <w:r w:rsidRPr="003609A9">
        <w:rPr>
          <w:rFonts w:ascii="휴먼모음T" w:eastAsia="휴먼모음T" w:hAnsi="휴먼모음T" w:cs="굴림" w:hint="eastAsia"/>
          <w:color w:val="000000"/>
          <w:kern w:val="0"/>
          <w:sz w:val="50"/>
          <w:szCs w:val="50"/>
        </w:rPr>
        <w:t xml:space="preserve"> 회의록</w:t>
      </w:r>
    </w:p>
    <w:tbl>
      <w:tblPr>
        <w:tblStyle w:val="a3"/>
        <w:tblW w:w="10682" w:type="dxa"/>
        <w:tblLook w:val="04A0" w:firstRow="1" w:lastRow="0" w:firstColumn="1" w:lastColumn="0" w:noHBand="0" w:noVBand="1"/>
      </w:tblPr>
      <w:tblGrid>
        <w:gridCol w:w="1178"/>
        <w:gridCol w:w="1002"/>
        <w:gridCol w:w="1047"/>
        <w:gridCol w:w="779"/>
        <w:gridCol w:w="780"/>
        <w:gridCol w:w="709"/>
        <w:gridCol w:w="1984"/>
        <w:gridCol w:w="3203"/>
      </w:tblGrid>
      <w:tr w:rsidR="0007424D" w:rsidTr="00AF4778">
        <w:trPr>
          <w:trHeight w:val="521"/>
        </w:trPr>
        <w:tc>
          <w:tcPr>
            <w:tcW w:w="1178" w:type="dxa"/>
            <w:vAlign w:val="center"/>
          </w:tcPr>
          <w:p w:rsidR="0007424D" w:rsidRPr="00FB0140" w:rsidRDefault="00AF4778" w:rsidP="0007424D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진행자</w:t>
            </w:r>
          </w:p>
        </w:tc>
        <w:tc>
          <w:tcPr>
            <w:tcW w:w="4317" w:type="dxa"/>
            <w:gridSpan w:val="5"/>
            <w:vAlign w:val="center"/>
          </w:tcPr>
          <w:p w:rsidR="00AF047F" w:rsidRDefault="006F7DE5" w:rsidP="00AF047F">
            <w:pPr>
              <w:jc w:val="center"/>
            </w:pPr>
            <w:proofErr w:type="spellStart"/>
            <w:r>
              <w:rPr>
                <w:rFonts w:hint="eastAsia"/>
              </w:rPr>
              <w:t>장중건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마리오</w:t>
            </w:r>
            <w:proofErr w:type="spellEnd"/>
          </w:p>
        </w:tc>
        <w:tc>
          <w:tcPr>
            <w:tcW w:w="1984" w:type="dxa"/>
            <w:vAlign w:val="center"/>
          </w:tcPr>
          <w:p w:rsidR="0007424D" w:rsidRPr="00FB0140" w:rsidRDefault="00AF4778" w:rsidP="00AF477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작성자</w:t>
            </w:r>
          </w:p>
        </w:tc>
        <w:tc>
          <w:tcPr>
            <w:tcW w:w="3203" w:type="dxa"/>
            <w:vAlign w:val="center"/>
          </w:tcPr>
          <w:p w:rsidR="0007424D" w:rsidRDefault="00421912" w:rsidP="00FD5DF7">
            <w:pPr>
              <w:jc w:val="center"/>
            </w:pPr>
            <w:proofErr w:type="spellStart"/>
            <w:r>
              <w:rPr>
                <w:rFonts w:hint="eastAsia"/>
              </w:rPr>
              <w:t>장중건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마리오</w:t>
            </w:r>
            <w:proofErr w:type="spellEnd"/>
          </w:p>
        </w:tc>
      </w:tr>
      <w:tr w:rsidR="0007424D" w:rsidTr="00AF4778">
        <w:trPr>
          <w:trHeight w:val="521"/>
        </w:trPr>
        <w:tc>
          <w:tcPr>
            <w:tcW w:w="1178" w:type="dxa"/>
            <w:vAlign w:val="center"/>
          </w:tcPr>
          <w:p w:rsidR="0007424D" w:rsidRPr="00FB0140" w:rsidRDefault="00AF4778" w:rsidP="00AF477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시작기도</w:t>
            </w:r>
          </w:p>
        </w:tc>
        <w:tc>
          <w:tcPr>
            <w:tcW w:w="4317" w:type="dxa"/>
            <w:gridSpan w:val="5"/>
            <w:vAlign w:val="center"/>
          </w:tcPr>
          <w:p w:rsidR="0007424D" w:rsidRDefault="007415F8" w:rsidP="00876DBE">
            <w:pPr>
              <w:jc w:val="center"/>
            </w:pPr>
            <w:proofErr w:type="spellStart"/>
            <w:r>
              <w:rPr>
                <w:rFonts w:hint="eastAsia"/>
              </w:rPr>
              <w:t>성호경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876DBE">
              <w:rPr>
                <w:rFonts w:hint="eastAsia"/>
              </w:rPr>
              <w:t>주모송</w:t>
            </w:r>
            <w:proofErr w:type="spellEnd"/>
            <w:r w:rsidR="00AF047F">
              <w:rPr>
                <w:rFonts w:hint="eastAsia"/>
              </w:rPr>
              <w:t xml:space="preserve">, </w:t>
            </w:r>
            <w:proofErr w:type="spellStart"/>
            <w:r w:rsidR="00AF047F">
              <w:rPr>
                <w:rFonts w:hint="eastAsia"/>
              </w:rPr>
              <w:t>교사십계명</w:t>
            </w:r>
            <w:proofErr w:type="spellEnd"/>
          </w:p>
        </w:tc>
        <w:tc>
          <w:tcPr>
            <w:tcW w:w="1984" w:type="dxa"/>
            <w:vAlign w:val="center"/>
          </w:tcPr>
          <w:p w:rsidR="0007424D" w:rsidRPr="00FB0140" w:rsidRDefault="00AF4778" w:rsidP="00AF4778">
            <w:pPr>
              <w:jc w:val="center"/>
              <w:rPr>
                <w:b/>
              </w:rPr>
            </w:pPr>
            <w:proofErr w:type="spellStart"/>
            <w:r w:rsidRPr="00FB0140">
              <w:rPr>
                <w:rFonts w:hint="eastAsia"/>
                <w:b/>
              </w:rPr>
              <w:t>마침기도</w:t>
            </w:r>
            <w:proofErr w:type="spellEnd"/>
          </w:p>
        </w:tc>
        <w:tc>
          <w:tcPr>
            <w:tcW w:w="3203" w:type="dxa"/>
            <w:vAlign w:val="center"/>
          </w:tcPr>
          <w:p w:rsidR="0007424D" w:rsidRDefault="000112C9" w:rsidP="00D476D0">
            <w:pPr>
              <w:jc w:val="center"/>
            </w:pPr>
            <w:proofErr w:type="spellStart"/>
            <w:r>
              <w:rPr>
                <w:rFonts w:hint="eastAsia"/>
              </w:rPr>
              <w:t>영광송</w:t>
            </w:r>
            <w:proofErr w:type="spellEnd"/>
          </w:p>
        </w:tc>
      </w:tr>
      <w:tr w:rsidR="004D394E" w:rsidTr="008D14BD">
        <w:trPr>
          <w:trHeight w:val="521"/>
        </w:trPr>
        <w:tc>
          <w:tcPr>
            <w:tcW w:w="1178" w:type="dxa"/>
            <w:vAlign w:val="center"/>
          </w:tcPr>
          <w:p w:rsidR="004D394E" w:rsidRPr="00FB0140" w:rsidRDefault="004D394E" w:rsidP="00AF477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말씀읽기</w:t>
            </w:r>
            <w:proofErr w:type="spellEnd"/>
          </w:p>
        </w:tc>
        <w:tc>
          <w:tcPr>
            <w:tcW w:w="9504" w:type="dxa"/>
            <w:gridSpan w:val="7"/>
            <w:vAlign w:val="center"/>
          </w:tcPr>
          <w:p w:rsidR="004D394E" w:rsidRDefault="004D394E" w:rsidP="004D394E">
            <w:r>
              <w:rPr>
                <w:rFonts w:hint="eastAsia"/>
              </w:rPr>
              <w:t>시계방향으로 돌아가며 복음을 한 구절씩 읽기(</w:t>
            </w:r>
            <w:proofErr w:type="spellStart"/>
            <w:r>
              <w:rPr>
                <w:rFonts w:hint="eastAsia"/>
              </w:rPr>
              <w:t>매일미사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어플</w:t>
            </w:r>
            <w:proofErr w:type="spellEnd"/>
            <w:r>
              <w:rPr>
                <w:rFonts w:hint="eastAsia"/>
              </w:rPr>
              <w:t xml:space="preserve"> 활용)</w:t>
            </w:r>
          </w:p>
          <w:p w:rsidR="00C84801" w:rsidRPr="004D394E" w:rsidRDefault="00C84801" w:rsidP="004D394E">
            <w:r>
              <w:rPr>
                <w:rFonts w:hint="eastAsia"/>
              </w:rPr>
              <w:t xml:space="preserve">묵상 </w:t>
            </w:r>
            <w:r>
              <w:t>30</w:t>
            </w:r>
            <w:r>
              <w:rPr>
                <w:rFonts w:hint="eastAsia"/>
              </w:rPr>
              <w:t>초</w:t>
            </w:r>
          </w:p>
        </w:tc>
      </w:tr>
      <w:tr w:rsidR="007415F8" w:rsidTr="008D14BD">
        <w:trPr>
          <w:trHeight w:val="521"/>
        </w:trPr>
        <w:tc>
          <w:tcPr>
            <w:tcW w:w="1178" w:type="dxa"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  <w:proofErr w:type="spellStart"/>
            <w:r w:rsidRPr="00FB0140">
              <w:rPr>
                <w:rFonts w:hint="eastAsia"/>
                <w:b/>
              </w:rPr>
              <w:t>교사출석</w:t>
            </w:r>
            <w:proofErr w:type="spellEnd"/>
          </w:p>
        </w:tc>
        <w:tc>
          <w:tcPr>
            <w:tcW w:w="9504" w:type="dxa"/>
            <w:gridSpan w:val="7"/>
            <w:vAlign w:val="center"/>
          </w:tcPr>
          <w:p w:rsidR="007415F8" w:rsidRDefault="007415F8" w:rsidP="007415F8">
            <w:pPr>
              <w:ind w:firstLineChars="200" w:firstLine="480"/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FB0140">
              <w:rPr>
                <w:rFonts w:hint="eastAsia"/>
                <w:b/>
                <w:sz w:val="24"/>
                <w:szCs w:val="24"/>
              </w:rPr>
              <w:t>총</w:t>
            </w:r>
            <w:r w:rsidR="006F7DE5">
              <w:rPr>
                <w:rFonts w:hint="eastAsia"/>
                <w:b/>
                <w:sz w:val="24"/>
                <w:szCs w:val="24"/>
              </w:rPr>
              <w:t xml:space="preserve">   </w:t>
            </w:r>
            <w:r w:rsidR="006F7DE5">
              <w:rPr>
                <w:b/>
                <w:sz w:val="24"/>
                <w:szCs w:val="24"/>
              </w:rPr>
              <w:t>7</w:t>
            </w:r>
            <w:r w:rsidRPr="00FB0140">
              <w:rPr>
                <w:rFonts w:hint="eastAsia"/>
                <w:b/>
                <w:sz w:val="24"/>
                <w:szCs w:val="24"/>
              </w:rPr>
              <w:t>명</w:t>
            </w:r>
            <w:r>
              <w:rPr>
                <w:rFonts w:hint="eastAsia"/>
              </w:rPr>
              <w:t xml:space="preserve">    </w:t>
            </w:r>
            <w:r w:rsidRPr="00FB0140">
              <w:rPr>
                <w:rFonts w:hint="eastAsia"/>
                <w:b/>
              </w:rPr>
              <w:t>출석</w:t>
            </w:r>
            <w:r w:rsidR="006F7DE5">
              <w:rPr>
                <w:rFonts w:hint="eastAsia"/>
              </w:rPr>
              <w:t xml:space="preserve"> </w:t>
            </w:r>
            <w:r w:rsidR="00421912">
              <w:t>7</w:t>
            </w:r>
            <w:r>
              <w:rPr>
                <w:rFonts w:hint="eastAsia"/>
              </w:rPr>
              <w:t xml:space="preserve">명              </w:t>
            </w:r>
            <w:r w:rsidRPr="0043587D">
              <w:rPr>
                <w:rFonts w:hint="eastAsia"/>
                <w:b/>
              </w:rPr>
              <w:t xml:space="preserve">지각 </w:t>
            </w:r>
            <w:r w:rsidR="00D70474">
              <w:rPr>
                <w:b/>
              </w:rPr>
              <w:t>1</w:t>
            </w:r>
            <w:r>
              <w:rPr>
                <w:rFonts w:hint="eastAsia"/>
                <w:b/>
              </w:rPr>
              <w:t xml:space="preserve">명 </w:t>
            </w:r>
            <w:r>
              <w:rPr>
                <w:rFonts w:hint="eastAsia"/>
              </w:rPr>
              <w:t>(</w:t>
            </w:r>
            <w:r w:rsidR="000F5209">
              <w:rPr>
                <w:rFonts w:hint="eastAsia"/>
              </w:rPr>
              <w:t>최종현 베드로</w:t>
            </w:r>
            <w:r w:rsidR="006F7DE5">
              <w:rPr>
                <w:rFonts w:hint="eastAsia"/>
              </w:rPr>
              <w:t>)</w:t>
            </w:r>
          </w:p>
          <w:p w:rsidR="007415F8" w:rsidRDefault="007415F8" w:rsidP="007415F8">
            <w:pPr>
              <w:ind w:firstLineChars="2100" w:firstLine="4200"/>
            </w:pPr>
            <w:r w:rsidRPr="00FB0140">
              <w:rPr>
                <w:rFonts w:hint="eastAsia"/>
                <w:b/>
              </w:rPr>
              <w:t>결석</w:t>
            </w:r>
            <w:r w:rsidR="006F7DE5">
              <w:rPr>
                <w:rFonts w:hint="eastAsia"/>
                <w:b/>
              </w:rPr>
              <w:t xml:space="preserve"> </w:t>
            </w:r>
            <w:r w:rsidR="00334875">
              <w:rPr>
                <w:b/>
              </w:rPr>
              <w:t>0</w:t>
            </w:r>
            <w:r>
              <w:rPr>
                <w:rFonts w:hint="eastAsia"/>
                <w:b/>
              </w:rPr>
              <w:t xml:space="preserve">명 </w:t>
            </w:r>
            <w:r w:rsidR="00334875">
              <w:rPr>
                <w:b/>
              </w:rPr>
              <w:t>(</w:t>
            </w:r>
            <w:r w:rsidR="000F5209">
              <w:rPr>
                <w:rFonts w:hint="eastAsia"/>
                <w:b/>
              </w:rPr>
              <w:t>)</w:t>
            </w:r>
          </w:p>
        </w:tc>
      </w:tr>
      <w:tr w:rsidR="007415F8" w:rsidTr="00AF4778">
        <w:trPr>
          <w:trHeight w:val="263"/>
        </w:trPr>
        <w:tc>
          <w:tcPr>
            <w:tcW w:w="1178" w:type="dxa"/>
            <w:vMerge w:val="restart"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학생 출석</w:t>
            </w:r>
          </w:p>
        </w:tc>
        <w:tc>
          <w:tcPr>
            <w:tcW w:w="1002" w:type="dxa"/>
            <w:vMerge w:val="restart"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부서</w:t>
            </w:r>
          </w:p>
        </w:tc>
        <w:tc>
          <w:tcPr>
            <w:tcW w:w="1047" w:type="dxa"/>
            <w:vMerge w:val="restart"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등록인원</w:t>
            </w:r>
          </w:p>
        </w:tc>
        <w:tc>
          <w:tcPr>
            <w:tcW w:w="1559" w:type="dxa"/>
            <w:gridSpan w:val="2"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출석인원</w:t>
            </w:r>
          </w:p>
        </w:tc>
        <w:tc>
          <w:tcPr>
            <w:tcW w:w="709" w:type="dxa"/>
            <w:vMerge w:val="restart"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  <w:r w:rsidRPr="00193E53">
              <w:rPr>
                <w:rFonts w:hint="eastAsia"/>
                <w:b/>
                <w:sz w:val="18"/>
              </w:rPr>
              <w:t>비고</w:t>
            </w:r>
          </w:p>
        </w:tc>
        <w:tc>
          <w:tcPr>
            <w:tcW w:w="5187" w:type="dxa"/>
            <w:gridSpan w:val="2"/>
            <w:vMerge w:val="restart"/>
            <w:vAlign w:val="center"/>
          </w:tcPr>
          <w:p w:rsidR="007415F8" w:rsidRDefault="007415F8" w:rsidP="007415F8">
            <w:pPr>
              <w:jc w:val="center"/>
            </w:pPr>
            <w:r>
              <w:rPr>
                <w:rFonts w:hint="eastAsia"/>
              </w:rPr>
              <w:t>교육내용</w:t>
            </w:r>
          </w:p>
        </w:tc>
      </w:tr>
      <w:tr w:rsidR="007415F8" w:rsidTr="00AF4778">
        <w:trPr>
          <w:trHeight w:val="262"/>
        </w:trPr>
        <w:tc>
          <w:tcPr>
            <w:tcW w:w="1178" w:type="dxa"/>
            <w:vMerge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</w:p>
        </w:tc>
        <w:tc>
          <w:tcPr>
            <w:tcW w:w="1002" w:type="dxa"/>
            <w:vMerge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</w:p>
        </w:tc>
        <w:tc>
          <w:tcPr>
            <w:tcW w:w="1047" w:type="dxa"/>
            <w:vMerge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</w:p>
        </w:tc>
        <w:tc>
          <w:tcPr>
            <w:tcW w:w="779" w:type="dxa"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미사</w:t>
            </w:r>
          </w:p>
        </w:tc>
        <w:tc>
          <w:tcPr>
            <w:tcW w:w="780" w:type="dxa"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교리</w:t>
            </w:r>
          </w:p>
        </w:tc>
        <w:tc>
          <w:tcPr>
            <w:tcW w:w="709" w:type="dxa"/>
            <w:vMerge/>
            <w:vAlign w:val="center"/>
          </w:tcPr>
          <w:p w:rsidR="007415F8" w:rsidRDefault="007415F8" w:rsidP="007415F8">
            <w:pPr>
              <w:jc w:val="center"/>
            </w:pPr>
          </w:p>
        </w:tc>
        <w:tc>
          <w:tcPr>
            <w:tcW w:w="5187" w:type="dxa"/>
            <w:gridSpan w:val="2"/>
            <w:vMerge/>
            <w:vAlign w:val="center"/>
          </w:tcPr>
          <w:p w:rsidR="007415F8" w:rsidRDefault="007415F8" w:rsidP="007415F8">
            <w:pPr>
              <w:jc w:val="center"/>
            </w:pPr>
          </w:p>
        </w:tc>
      </w:tr>
      <w:tr w:rsidR="007415F8" w:rsidTr="008477EF">
        <w:trPr>
          <w:trHeight w:val="671"/>
        </w:trPr>
        <w:tc>
          <w:tcPr>
            <w:tcW w:w="1178" w:type="dxa"/>
            <w:vMerge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</w:p>
        </w:tc>
        <w:tc>
          <w:tcPr>
            <w:tcW w:w="1002" w:type="dxa"/>
            <w:vAlign w:val="center"/>
          </w:tcPr>
          <w:p w:rsidR="007415F8" w:rsidRDefault="007415F8" w:rsidP="007415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미사</w:t>
            </w:r>
          </w:p>
          <w:p w:rsidR="007415F8" w:rsidRPr="00FB0140" w:rsidRDefault="007415F8" w:rsidP="007415F8">
            <w:pPr>
              <w:jc w:val="center"/>
              <w:rPr>
                <w:b/>
              </w:rPr>
            </w:pPr>
            <w:proofErr w:type="spellStart"/>
            <w:r w:rsidRPr="00FB0140">
              <w:rPr>
                <w:rFonts w:hint="eastAsia"/>
                <w:b/>
              </w:rPr>
              <w:t>전례부</w:t>
            </w:r>
            <w:proofErr w:type="spellEnd"/>
          </w:p>
        </w:tc>
        <w:tc>
          <w:tcPr>
            <w:tcW w:w="1047" w:type="dxa"/>
            <w:vAlign w:val="center"/>
          </w:tcPr>
          <w:p w:rsidR="007415F8" w:rsidRDefault="007415F8" w:rsidP="007415F8">
            <w:pPr>
              <w:jc w:val="center"/>
            </w:pPr>
          </w:p>
        </w:tc>
        <w:tc>
          <w:tcPr>
            <w:tcW w:w="779" w:type="dxa"/>
            <w:vAlign w:val="center"/>
          </w:tcPr>
          <w:p w:rsidR="007415F8" w:rsidRDefault="007415F8" w:rsidP="007415F8">
            <w:pPr>
              <w:jc w:val="center"/>
            </w:pPr>
          </w:p>
        </w:tc>
        <w:tc>
          <w:tcPr>
            <w:tcW w:w="780" w:type="dxa"/>
            <w:vAlign w:val="center"/>
          </w:tcPr>
          <w:p w:rsidR="007415F8" w:rsidRDefault="007415F8" w:rsidP="007415F8">
            <w:pPr>
              <w:jc w:val="center"/>
            </w:pPr>
          </w:p>
        </w:tc>
        <w:tc>
          <w:tcPr>
            <w:tcW w:w="709" w:type="dxa"/>
            <w:vAlign w:val="center"/>
          </w:tcPr>
          <w:p w:rsidR="007415F8" w:rsidRDefault="007415F8" w:rsidP="007415F8">
            <w:pPr>
              <w:jc w:val="center"/>
            </w:pPr>
          </w:p>
        </w:tc>
        <w:tc>
          <w:tcPr>
            <w:tcW w:w="5187" w:type="dxa"/>
            <w:gridSpan w:val="2"/>
            <w:vMerge w:val="restart"/>
            <w:vAlign w:val="center"/>
          </w:tcPr>
          <w:p w:rsidR="007415F8" w:rsidRDefault="007415F8" w:rsidP="007415F8">
            <w:pPr>
              <w:jc w:val="center"/>
            </w:pPr>
          </w:p>
        </w:tc>
      </w:tr>
      <w:tr w:rsidR="007415F8" w:rsidTr="008477EF">
        <w:trPr>
          <w:trHeight w:val="540"/>
        </w:trPr>
        <w:tc>
          <w:tcPr>
            <w:tcW w:w="1178" w:type="dxa"/>
            <w:vMerge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</w:p>
        </w:tc>
        <w:tc>
          <w:tcPr>
            <w:tcW w:w="1002" w:type="dxa"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밴드부</w:t>
            </w:r>
          </w:p>
        </w:tc>
        <w:tc>
          <w:tcPr>
            <w:tcW w:w="1047" w:type="dxa"/>
            <w:vAlign w:val="center"/>
          </w:tcPr>
          <w:p w:rsidR="007415F8" w:rsidRDefault="007415F8" w:rsidP="007415F8">
            <w:pPr>
              <w:jc w:val="center"/>
            </w:pPr>
          </w:p>
        </w:tc>
        <w:tc>
          <w:tcPr>
            <w:tcW w:w="779" w:type="dxa"/>
            <w:vAlign w:val="center"/>
          </w:tcPr>
          <w:p w:rsidR="007415F8" w:rsidRDefault="007415F8" w:rsidP="007415F8">
            <w:pPr>
              <w:jc w:val="center"/>
            </w:pPr>
          </w:p>
        </w:tc>
        <w:tc>
          <w:tcPr>
            <w:tcW w:w="780" w:type="dxa"/>
            <w:vAlign w:val="center"/>
          </w:tcPr>
          <w:p w:rsidR="007415F8" w:rsidRDefault="007415F8" w:rsidP="007415F8">
            <w:pPr>
              <w:jc w:val="center"/>
            </w:pPr>
          </w:p>
        </w:tc>
        <w:tc>
          <w:tcPr>
            <w:tcW w:w="709" w:type="dxa"/>
            <w:vAlign w:val="center"/>
          </w:tcPr>
          <w:p w:rsidR="007415F8" w:rsidRDefault="007415F8" w:rsidP="007415F8">
            <w:pPr>
              <w:jc w:val="center"/>
            </w:pPr>
          </w:p>
        </w:tc>
        <w:tc>
          <w:tcPr>
            <w:tcW w:w="5187" w:type="dxa"/>
            <w:gridSpan w:val="2"/>
            <w:vMerge/>
            <w:vAlign w:val="center"/>
          </w:tcPr>
          <w:p w:rsidR="007415F8" w:rsidRDefault="007415F8" w:rsidP="007415F8">
            <w:pPr>
              <w:jc w:val="center"/>
            </w:pPr>
          </w:p>
        </w:tc>
      </w:tr>
      <w:tr w:rsidR="007415F8" w:rsidTr="00AF4778">
        <w:trPr>
          <w:trHeight w:val="521"/>
        </w:trPr>
        <w:tc>
          <w:tcPr>
            <w:tcW w:w="1178" w:type="dxa"/>
            <w:vMerge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</w:p>
        </w:tc>
        <w:tc>
          <w:tcPr>
            <w:tcW w:w="1002" w:type="dxa"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CCD</w:t>
            </w:r>
          </w:p>
        </w:tc>
        <w:tc>
          <w:tcPr>
            <w:tcW w:w="1047" w:type="dxa"/>
            <w:vAlign w:val="center"/>
          </w:tcPr>
          <w:p w:rsidR="007415F8" w:rsidRDefault="007415F8" w:rsidP="007415F8">
            <w:pPr>
              <w:jc w:val="center"/>
            </w:pPr>
          </w:p>
        </w:tc>
        <w:tc>
          <w:tcPr>
            <w:tcW w:w="779" w:type="dxa"/>
            <w:vAlign w:val="center"/>
          </w:tcPr>
          <w:p w:rsidR="007415F8" w:rsidRDefault="007415F8" w:rsidP="007415F8">
            <w:pPr>
              <w:jc w:val="center"/>
            </w:pPr>
          </w:p>
        </w:tc>
        <w:tc>
          <w:tcPr>
            <w:tcW w:w="780" w:type="dxa"/>
            <w:vAlign w:val="center"/>
          </w:tcPr>
          <w:p w:rsidR="007415F8" w:rsidRDefault="007415F8" w:rsidP="007415F8">
            <w:pPr>
              <w:jc w:val="center"/>
            </w:pPr>
          </w:p>
        </w:tc>
        <w:tc>
          <w:tcPr>
            <w:tcW w:w="709" w:type="dxa"/>
            <w:vAlign w:val="center"/>
          </w:tcPr>
          <w:p w:rsidR="007415F8" w:rsidRDefault="007415F8" w:rsidP="007415F8">
            <w:pPr>
              <w:jc w:val="center"/>
            </w:pPr>
          </w:p>
        </w:tc>
        <w:tc>
          <w:tcPr>
            <w:tcW w:w="5187" w:type="dxa"/>
            <w:gridSpan w:val="2"/>
            <w:vMerge/>
            <w:vAlign w:val="center"/>
          </w:tcPr>
          <w:p w:rsidR="007415F8" w:rsidRDefault="007415F8" w:rsidP="007415F8">
            <w:pPr>
              <w:jc w:val="center"/>
            </w:pPr>
          </w:p>
        </w:tc>
      </w:tr>
      <w:tr w:rsidR="007415F8" w:rsidRPr="00E01B52" w:rsidTr="00C771BF">
        <w:trPr>
          <w:trHeight w:val="1073"/>
        </w:trPr>
        <w:tc>
          <w:tcPr>
            <w:tcW w:w="1178" w:type="dxa"/>
            <w:vMerge w:val="restart"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미사 평가</w:t>
            </w:r>
          </w:p>
        </w:tc>
        <w:tc>
          <w:tcPr>
            <w:tcW w:w="1002" w:type="dxa"/>
            <w:vAlign w:val="center"/>
          </w:tcPr>
          <w:p w:rsidR="007415F8" w:rsidRDefault="007415F8" w:rsidP="007415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미사</w:t>
            </w:r>
          </w:p>
          <w:p w:rsidR="007415F8" w:rsidRPr="00FB0140" w:rsidRDefault="007415F8" w:rsidP="007415F8">
            <w:pPr>
              <w:jc w:val="center"/>
              <w:rPr>
                <w:b/>
              </w:rPr>
            </w:pPr>
            <w:proofErr w:type="spellStart"/>
            <w:r w:rsidRPr="00FB0140">
              <w:rPr>
                <w:rFonts w:hint="eastAsia"/>
                <w:b/>
              </w:rPr>
              <w:t>전례부</w:t>
            </w:r>
            <w:proofErr w:type="spellEnd"/>
          </w:p>
        </w:tc>
        <w:tc>
          <w:tcPr>
            <w:tcW w:w="8502" w:type="dxa"/>
            <w:gridSpan w:val="6"/>
            <w:vAlign w:val="center"/>
          </w:tcPr>
          <w:p w:rsidR="007415F8" w:rsidRPr="00FB5866" w:rsidRDefault="007415F8" w:rsidP="007415F8"/>
        </w:tc>
      </w:tr>
      <w:tr w:rsidR="007415F8" w:rsidRPr="00DB4E8C" w:rsidTr="00C771BF">
        <w:trPr>
          <w:trHeight w:val="1015"/>
        </w:trPr>
        <w:tc>
          <w:tcPr>
            <w:tcW w:w="1178" w:type="dxa"/>
            <w:vMerge/>
            <w:vAlign w:val="center"/>
          </w:tcPr>
          <w:p w:rsidR="007415F8" w:rsidRDefault="007415F8" w:rsidP="007415F8">
            <w:pPr>
              <w:jc w:val="center"/>
            </w:pPr>
          </w:p>
        </w:tc>
        <w:tc>
          <w:tcPr>
            <w:tcW w:w="1002" w:type="dxa"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밴드부</w:t>
            </w:r>
          </w:p>
        </w:tc>
        <w:tc>
          <w:tcPr>
            <w:tcW w:w="8502" w:type="dxa"/>
            <w:gridSpan w:val="6"/>
            <w:vAlign w:val="center"/>
          </w:tcPr>
          <w:p w:rsidR="0024020B" w:rsidRPr="00E84151" w:rsidRDefault="0024020B" w:rsidP="006E7E05"/>
        </w:tc>
      </w:tr>
      <w:tr w:rsidR="007415F8" w:rsidTr="00AF4778">
        <w:trPr>
          <w:trHeight w:val="886"/>
        </w:trPr>
        <w:tc>
          <w:tcPr>
            <w:tcW w:w="1178" w:type="dxa"/>
            <w:vMerge/>
            <w:vAlign w:val="center"/>
          </w:tcPr>
          <w:p w:rsidR="007415F8" w:rsidRDefault="007415F8" w:rsidP="007415F8">
            <w:pPr>
              <w:jc w:val="center"/>
            </w:pPr>
          </w:p>
        </w:tc>
        <w:tc>
          <w:tcPr>
            <w:tcW w:w="1002" w:type="dxa"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CCD</w:t>
            </w:r>
          </w:p>
        </w:tc>
        <w:tc>
          <w:tcPr>
            <w:tcW w:w="8502" w:type="dxa"/>
            <w:gridSpan w:val="6"/>
            <w:vAlign w:val="center"/>
          </w:tcPr>
          <w:p w:rsidR="007415F8" w:rsidRPr="00A900A3" w:rsidRDefault="007415F8" w:rsidP="007415F8">
            <w:pPr>
              <w:rPr>
                <w:color w:val="000000" w:themeColor="text1"/>
                <w:szCs w:val="24"/>
              </w:rPr>
            </w:pPr>
          </w:p>
        </w:tc>
      </w:tr>
      <w:tr w:rsidR="007415F8" w:rsidRPr="00E3443A" w:rsidTr="00C771BF">
        <w:trPr>
          <w:trHeight w:val="1045"/>
        </w:trPr>
        <w:tc>
          <w:tcPr>
            <w:tcW w:w="1178" w:type="dxa"/>
            <w:vMerge w:val="restart"/>
            <w:vAlign w:val="center"/>
          </w:tcPr>
          <w:p w:rsidR="007415F8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교리 평가</w:t>
            </w:r>
          </w:p>
          <w:p w:rsidR="007415F8" w:rsidRPr="00FB0140" w:rsidRDefault="007415F8" w:rsidP="007415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및 부서 활동</w:t>
            </w:r>
          </w:p>
        </w:tc>
        <w:tc>
          <w:tcPr>
            <w:tcW w:w="1002" w:type="dxa"/>
            <w:vAlign w:val="center"/>
          </w:tcPr>
          <w:p w:rsidR="007415F8" w:rsidRDefault="007415F8" w:rsidP="007415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미사</w:t>
            </w:r>
          </w:p>
          <w:p w:rsidR="007415F8" w:rsidRPr="00FB0140" w:rsidRDefault="007415F8" w:rsidP="007415F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전례부</w:t>
            </w:r>
            <w:proofErr w:type="spellEnd"/>
          </w:p>
        </w:tc>
        <w:tc>
          <w:tcPr>
            <w:tcW w:w="8502" w:type="dxa"/>
            <w:gridSpan w:val="6"/>
            <w:vAlign w:val="center"/>
          </w:tcPr>
          <w:p w:rsidR="009F6C03" w:rsidRPr="001405C3" w:rsidRDefault="009F6C03" w:rsidP="00172945"/>
        </w:tc>
      </w:tr>
      <w:tr w:rsidR="007415F8" w:rsidRPr="00C1668B" w:rsidTr="00C771BF">
        <w:trPr>
          <w:trHeight w:val="989"/>
        </w:trPr>
        <w:tc>
          <w:tcPr>
            <w:tcW w:w="1178" w:type="dxa"/>
            <w:vMerge/>
            <w:vAlign w:val="center"/>
          </w:tcPr>
          <w:p w:rsidR="007415F8" w:rsidRDefault="007415F8" w:rsidP="007415F8">
            <w:pPr>
              <w:jc w:val="center"/>
            </w:pPr>
          </w:p>
        </w:tc>
        <w:tc>
          <w:tcPr>
            <w:tcW w:w="1002" w:type="dxa"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밴드부</w:t>
            </w:r>
          </w:p>
        </w:tc>
        <w:tc>
          <w:tcPr>
            <w:tcW w:w="8502" w:type="dxa"/>
            <w:gridSpan w:val="6"/>
            <w:vAlign w:val="center"/>
          </w:tcPr>
          <w:p w:rsidR="007415F8" w:rsidRPr="00DF72D7" w:rsidRDefault="007415F8" w:rsidP="007415F8">
            <w:pPr>
              <w:jc w:val="left"/>
            </w:pPr>
          </w:p>
        </w:tc>
      </w:tr>
      <w:tr w:rsidR="007415F8" w:rsidRPr="00A7697F" w:rsidTr="00FB0140">
        <w:trPr>
          <w:trHeight w:val="886"/>
        </w:trPr>
        <w:tc>
          <w:tcPr>
            <w:tcW w:w="1178" w:type="dxa"/>
            <w:vMerge/>
            <w:vAlign w:val="center"/>
          </w:tcPr>
          <w:p w:rsidR="007415F8" w:rsidRDefault="007415F8" w:rsidP="007415F8">
            <w:pPr>
              <w:jc w:val="center"/>
            </w:pPr>
          </w:p>
        </w:tc>
        <w:tc>
          <w:tcPr>
            <w:tcW w:w="1002" w:type="dxa"/>
            <w:vAlign w:val="center"/>
          </w:tcPr>
          <w:p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CCD</w:t>
            </w:r>
          </w:p>
        </w:tc>
        <w:tc>
          <w:tcPr>
            <w:tcW w:w="8502" w:type="dxa"/>
            <w:gridSpan w:val="6"/>
            <w:vAlign w:val="center"/>
          </w:tcPr>
          <w:p w:rsidR="007415F8" w:rsidRDefault="007415F8" w:rsidP="007415F8">
            <w:pPr>
              <w:jc w:val="left"/>
            </w:pPr>
          </w:p>
        </w:tc>
      </w:tr>
    </w:tbl>
    <w:p w:rsidR="0007424D" w:rsidRDefault="0007424D">
      <w:pPr>
        <w:widowControl/>
        <w:wordWrap/>
        <w:autoSpaceDE/>
        <w:autoSpaceDN/>
        <w:jc w:val="left"/>
      </w:pPr>
    </w:p>
    <w:p w:rsidR="003A7856" w:rsidRDefault="003A7856">
      <w:pPr>
        <w:widowControl/>
        <w:wordWrap/>
        <w:autoSpaceDE/>
        <w:autoSpaceDN/>
        <w:jc w:val="left"/>
      </w:pPr>
    </w:p>
    <w:p w:rsidR="003A7856" w:rsidRDefault="003A7856">
      <w:pPr>
        <w:widowControl/>
        <w:wordWrap/>
        <w:autoSpaceDE/>
        <w:autoSpaceDN/>
        <w:jc w:val="left"/>
      </w:pPr>
    </w:p>
    <w:p w:rsidR="003A7856" w:rsidRDefault="003A7856">
      <w:pPr>
        <w:widowControl/>
        <w:wordWrap/>
        <w:autoSpaceDE/>
        <w:autoSpaceDN/>
        <w:jc w:val="left"/>
      </w:pPr>
      <w:bookmarkStart w:id="0" w:name="_GoBack"/>
      <w:bookmarkEnd w:id="0"/>
    </w:p>
    <w:p w:rsidR="003A7856" w:rsidRDefault="003A7856">
      <w:pPr>
        <w:widowControl/>
        <w:wordWrap/>
        <w:autoSpaceDE/>
        <w:autoSpaceDN/>
        <w:jc w:val="left"/>
      </w:pPr>
    </w:p>
    <w:p w:rsidR="003A7856" w:rsidRDefault="003A7856">
      <w:pPr>
        <w:widowControl/>
        <w:wordWrap/>
        <w:autoSpaceDE/>
        <w:autoSpaceDN/>
        <w:jc w:val="left"/>
      </w:pPr>
    </w:p>
    <w:p w:rsidR="009760F8" w:rsidRDefault="009760F8">
      <w:pPr>
        <w:widowControl/>
        <w:wordWrap/>
        <w:autoSpaceDE/>
        <w:autoSpaceDN/>
        <w:jc w:val="left"/>
      </w:pPr>
    </w:p>
    <w:p w:rsidR="009760F8" w:rsidRDefault="009760F8">
      <w:pPr>
        <w:widowControl/>
        <w:wordWrap/>
        <w:autoSpaceDE/>
        <w:autoSpaceDN/>
        <w:jc w:val="left"/>
      </w:pPr>
    </w:p>
    <w:p w:rsidR="009760F8" w:rsidRDefault="009760F8">
      <w:pPr>
        <w:widowControl/>
        <w:wordWrap/>
        <w:autoSpaceDE/>
        <w:autoSpaceDN/>
        <w:jc w:val="left"/>
      </w:pPr>
    </w:p>
    <w:tbl>
      <w:tblPr>
        <w:tblStyle w:val="a3"/>
        <w:tblW w:w="10546" w:type="dxa"/>
        <w:tblLook w:val="04A0" w:firstRow="1" w:lastRow="0" w:firstColumn="1" w:lastColumn="0" w:noHBand="0" w:noVBand="1"/>
      </w:tblPr>
      <w:tblGrid>
        <w:gridCol w:w="1163"/>
        <w:gridCol w:w="1242"/>
        <w:gridCol w:w="8141"/>
      </w:tblGrid>
      <w:tr w:rsidR="00AC211D" w:rsidRPr="006F48EF" w:rsidTr="006C42B8">
        <w:trPr>
          <w:trHeight w:val="1592"/>
        </w:trPr>
        <w:tc>
          <w:tcPr>
            <w:tcW w:w="1163" w:type="dxa"/>
            <w:vMerge w:val="restart"/>
            <w:vAlign w:val="center"/>
          </w:tcPr>
          <w:p w:rsidR="00AC211D" w:rsidRPr="00EA4EC8" w:rsidRDefault="00AC211D" w:rsidP="00FB01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다음주 </w:t>
            </w:r>
            <w:proofErr w:type="spellStart"/>
            <w:r>
              <w:rPr>
                <w:rFonts w:hint="eastAsia"/>
                <w:b/>
              </w:rPr>
              <w:t>교리교안</w:t>
            </w:r>
            <w:proofErr w:type="spellEnd"/>
            <w:r>
              <w:rPr>
                <w:rFonts w:hint="eastAsia"/>
                <w:b/>
              </w:rPr>
              <w:t xml:space="preserve"> 및 </w:t>
            </w:r>
            <w:proofErr w:type="spellStart"/>
            <w:r>
              <w:rPr>
                <w:rFonts w:hint="eastAsia"/>
                <w:b/>
              </w:rPr>
              <w:t>부서활동</w:t>
            </w:r>
            <w:proofErr w:type="spellEnd"/>
          </w:p>
        </w:tc>
        <w:tc>
          <w:tcPr>
            <w:tcW w:w="1242" w:type="dxa"/>
          </w:tcPr>
          <w:p w:rsidR="00AC211D" w:rsidRPr="00AB649A" w:rsidRDefault="00AC211D" w:rsidP="00AB649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미사전례부</w:t>
            </w:r>
            <w:proofErr w:type="spellEnd"/>
          </w:p>
        </w:tc>
        <w:tc>
          <w:tcPr>
            <w:tcW w:w="8141" w:type="dxa"/>
          </w:tcPr>
          <w:p w:rsidR="00DB4E8C" w:rsidRPr="00AB649A" w:rsidRDefault="00DB4E8C" w:rsidP="00AC211D">
            <w:pPr>
              <w:rPr>
                <w:szCs w:val="24"/>
              </w:rPr>
            </w:pPr>
          </w:p>
        </w:tc>
      </w:tr>
      <w:tr w:rsidR="00AC211D" w:rsidRPr="00BE78E0" w:rsidTr="006C42B8">
        <w:trPr>
          <w:trHeight w:val="1592"/>
        </w:trPr>
        <w:tc>
          <w:tcPr>
            <w:tcW w:w="1163" w:type="dxa"/>
            <w:vMerge/>
            <w:vAlign w:val="center"/>
          </w:tcPr>
          <w:p w:rsidR="00AC211D" w:rsidRDefault="00AC211D" w:rsidP="00FB0140">
            <w:pPr>
              <w:jc w:val="center"/>
              <w:rPr>
                <w:b/>
              </w:rPr>
            </w:pPr>
          </w:p>
        </w:tc>
        <w:tc>
          <w:tcPr>
            <w:tcW w:w="1242" w:type="dxa"/>
          </w:tcPr>
          <w:p w:rsidR="00AC211D" w:rsidRPr="00AB649A" w:rsidRDefault="00AC211D" w:rsidP="00AB649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밴드부</w:t>
            </w:r>
          </w:p>
        </w:tc>
        <w:tc>
          <w:tcPr>
            <w:tcW w:w="8141" w:type="dxa"/>
          </w:tcPr>
          <w:p w:rsidR="00B723A6" w:rsidRPr="00AC211D" w:rsidRDefault="00B723A6" w:rsidP="00D70474">
            <w:pPr>
              <w:rPr>
                <w:szCs w:val="24"/>
              </w:rPr>
            </w:pPr>
          </w:p>
        </w:tc>
      </w:tr>
      <w:tr w:rsidR="00AC211D" w:rsidRPr="006F48EF" w:rsidTr="006C42B8">
        <w:trPr>
          <w:trHeight w:val="1592"/>
        </w:trPr>
        <w:tc>
          <w:tcPr>
            <w:tcW w:w="1163" w:type="dxa"/>
            <w:vMerge/>
            <w:vAlign w:val="center"/>
          </w:tcPr>
          <w:p w:rsidR="00AC211D" w:rsidRDefault="00AC211D" w:rsidP="00FB0140">
            <w:pPr>
              <w:jc w:val="center"/>
              <w:rPr>
                <w:b/>
              </w:rPr>
            </w:pPr>
          </w:p>
        </w:tc>
        <w:tc>
          <w:tcPr>
            <w:tcW w:w="1242" w:type="dxa"/>
          </w:tcPr>
          <w:p w:rsidR="00AC211D" w:rsidRPr="00AB649A" w:rsidRDefault="00AC211D" w:rsidP="00AB649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CCD</w:t>
            </w:r>
          </w:p>
        </w:tc>
        <w:tc>
          <w:tcPr>
            <w:tcW w:w="8141" w:type="dxa"/>
          </w:tcPr>
          <w:p w:rsidR="00B723A6" w:rsidRPr="00AC211D" w:rsidRDefault="00B723A6" w:rsidP="00BE78E0">
            <w:pPr>
              <w:rPr>
                <w:szCs w:val="24"/>
              </w:rPr>
            </w:pPr>
          </w:p>
        </w:tc>
      </w:tr>
      <w:tr w:rsidR="00AC211D" w:rsidRPr="006F48EF" w:rsidTr="006C42B8">
        <w:trPr>
          <w:trHeight w:val="1592"/>
        </w:trPr>
        <w:tc>
          <w:tcPr>
            <w:tcW w:w="1163" w:type="dxa"/>
            <w:vMerge/>
            <w:vAlign w:val="center"/>
          </w:tcPr>
          <w:p w:rsidR="00AC211D" w:rsidRDefault="00AC211D" w:rsidP="00FB0140">
            <w:pPr>
              <w:jc w:val="center"/>
              <w:rPr>
                <w:b/>
              </w:rPr>
            </w:pPr>
          </w:p>
        </w:tc>
        <w:tc>
          <w:tcPr>
            <w:tcW w:w="1242" w:type="dxa"/>
          </w:tcPr>
          <w:p w:rsidR="00AC211D" w:rsidRPr="00AB649A" w:rsidRDefault="00AC211D" w:rsidP="00AB649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기타사항</w:t>
            </w:r>
          </w:p>
        </w:tc>
        <w:tc>
          <w:tcPr>
            <w:tcW w:w="8141" w:type="dxa"/>
          </w:tcPr>
          <w:p w:rsidR="00AC211D" w:rsidRPr="00AB649A" w:rsidRDefault="009A5161" w:rsidP="00AC2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묵주 인당 </w:t>
            </w:r>
            <w:proofErr w:type="spellStart"/>
            <w:r>
              <w:rPr>
                <w:rFonts w:hint="eastAsia"/>
                <w:szCs w:val="24"/>
              </w:rPr>
              <w:t>셋트별로</w:t>
            </w:r>
            <w:proofErr w:type="spellEnd"/>
            <w:r>
              <w:rPr>
                <w:rFonts w:hint="eastAsia"/>
                <w:szCs w:val="24"/>
              </w:rPr>
              <w:t xml:space="preserve"> 분리</w:t>
            </w:r>
          </w:p>
        </w:tc>
      </w:tr>
      <w:tr w:rsidR="00D45966" w:rsidRPr="001405C3" w:rsidTr="006C42B8">
        <w:trPr>
          <w:trHeight w:val="4772"/>
        </w:trPr>
        <w:tc>
          <w:tcPr>
            <w:tcW w:w="1163" w:type="dxa"/>
            <w:vAlign w:val="center"/>
          </w:tcPr>
          <w:p w:rsidR="00D45966" w:rsidRDefault="00793686" w:rsidP="00FB01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 안건 토의</w:t>
            </w:r>
          </w:p>
        </w:tc>
        <w:tc>
          <w:tcPr>
            <w:tcW w:w="9383" w:type="dxa"/>
            <w:gridSpan w:val="2"/>
          </w:tcPr>
          <w:p w:rsidR="007B2298" w:rsidRDefault="00421912" w:rsidP="00421912">
            <w:pPr>
              <w:pStyle w:val="a7"/>
              <w:numPr>
                <w:ilvl w:val="0"/>
                <w:numId w:val="37"/>
              </w:numPr>
              <w:ind w:leftChars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문화의날</w:t>
            </w:r>
            <w:proofErr w:type="spellEnd"/>
            <w:r>
              <w:rPr>
                <w:rFonts w:hint="eastAsia"/>
                <w:szCs w:val="24"/>
              </w:rPr>
              <w:t xml:space="preserve"> 답사</w:t>
            </w:r>
          </w:p>
          <w:p w:rsidR="00421912" w:rsidRDefault="00421912" w:rsidP="0042191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행사 답사(최종현,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김영식</w:t>
            </w:r>
            <w:r>
              <w:rPr>
                <w:szCs w:val="24"/>
              </w:rPr>
              <w:t>)</w:t>
            </w:r>
          </w:p>
          <w:p w:rsidR="00421912" w:rsidRDefault="00421912" w:rsidP="00421912">
            <w:pPr>
              <w:rPr>
                <w:szCs w:val="24"/>
              </w:rPr>
            </w:pPr>
          </w:p>
          <w:p w:rsidR="00421912" w:rsidRDefault="00421912" w:rsidP="00421912">
            <w:pPr>
              <w:pStyle w:val="a7"/>
              <w:numPr>
                <w:ilvl w:val="0"/>
                <w:numId w:val="37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본당의 날 리허설 준비</w:t>
            </w:r>
          </w:p>
          <w:p w:rsidR="00421912" w:rsidRPr="00421912" w:rsidRDefault="00421912" w:rsidP="00421912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장중건</w:t>
            </w:r>
            <w:proofErr w:type="spellEnd"/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Cs w:val="24"/>
              </w:rPr>
              <w:t>홍승혜</w:t>
            </w:r>
            <w:proofErr w:type="spellEnd"/>
          </w:p>
        </w:tc>
      </w:tr>
      <w:tr w:rsidR="00AC211D" w:rsidRPr="001405C3" w:rsidTr="006C42B8">
        <w:trPr>
          <w:trHeight w:val="2542"/>
        </w:trPr>
        <w:tc>
          <w:tcPr>
            <w:tcW w:w="1163" w:type="dxa"/>
            <w:vAlign w:val="center"/>
          </w:tcPr>
          <w:p w:rsidR="00AC211D" w:rsidRPr="00EA4EC8" w:rsidRDefault="00AC211D" w:rsidP="00AC211D">
            <w:pPr>
              <w:rPr>
                <w:b/>
              </w:rPr>
            </w:pPr>
            <w:r>
              <w:rPr>
                <w:rFonts w:hint="eastAsia"/>
                <w:b/>
              </w:rPr>
              <w:t>공지사항</w:t>
            </w:r>
          </w:p>
        </w:tc>
        <w:tc>
          <w:tcPr>
            <w:tcW w:w="9383" w:type="dxa"/>
            <w:gridSpan w:val="2"/>
          </w:tcPr>
          <w:p w:rsidR="00AC211D" w:rsidRPr="004B7BBD" w:rsidRDefault="00AC211D" w:rsidP="00AC211D">
            <w:pPr>
              <w:rPr>
                <w:szCs w:val="24"/>
              </w:rPr>
            </w:pPr>
          </w:p>
        </w:tc>
      </w:tr>
      <w:tr w:rsidR="00AC211D" w:rsidRPr="001405C3" w:rsidTr="006C42B8">
        <w:trPr>
          <w:trHeight w:val="1015"/>
        </w:trPr>
        <w:tc>
          <w:tcPr>
            <w:tcW w:w="1163" w:type="dxa"/>
            <w:vAlign w:val="center"/>
          </w:tcPr>
          <w:p w:rsidR="00AC211D" w:rsidRDefault="00AC211D" w:rsidP="00AC211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사도단</w:t>
            </w:r>
            <w:proofErr w:type="spellEnd"/>
          </w:p>
          <w:p w:rsidR="00AC211D" w:rsidRPr="00EA4EC8" w:rsidRDefault="00AC211D" w:rsidP="00AC21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</w:t>
            </w:r>
          </w:p>
        </w:tc>
        <w:tc>
          <w:tcPr>
            <w:tcW w:w="9383" w:type="dxa"/>
            <w:gridSpan w:val="2"/>
          </w:tcPr>
          <w:p w:rsidR="00761560" w:rsidRDefault="007A0BA4" w:rsidP="00B723A6">
            <w:pPr>
              <w:rPr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문화의 날</w:t>
            </w:r>
            <w:r>
              <w:rPr>
                <w:szCs w:val="24"/>
              </w:rPr>
              <w:t>’</w:t>
            </w:r>
          </w:p>
          <w:p w:rsidR="007A0BA4" w:rsidRDefault="007A0BA4" w:rsidP="00B723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장소 </w:t>
            </w:r>
            <w:r>
              <w:rPr>
                <w:szCs w:val="24"/>
              </w:rPr>
              <w:t xml:space="preserve">: </w:t>
            </w:r>
            <w:r>
              <w:rPr>
                <w:rFonts w:hint="eastAsia"/>
                <w:szCs w:val="24"/>
              </w:rPr>
              <w:t>에버랜드</w:t>
            </w:r>
          </w:p>
          <w:p w:rsidR="007A0BA4" w:rsidRPr="00827182" w:rsidRDefault="007B0967" w:rsidP="00B723A6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성경관련</w:t>
            </w:r>
            <w:proofErr w:type="spellEnd"/>
            <w:r>
              <w:rPr>
                <w:rFonts w:hint="eastAsia"/>
                <w:szCs w:val="24"/>
              </w:rPr>
              <w:t xml:space="preserve"> </w:t>
            </w:r>
            <w:r w:rsidR="000B3602">
              <w:rPr>
                <w:rFonts w:hint="eastAsia"/>
                <w:szCs w:val="24"/>
              </w:rPr>
              <w:t>팀별</w:t>
            </w:r>
            <w:r>
              <w:rPr>
                <w:rFonts w:hint="eastAsia"/>
                <w:szCs w:val="24"/>
              </w:rPr>
              <w:t>미션게임</w:t>
            </w:r>
            <w:r w:rsidR="00624561">
              <w:rPr>
                <w:szCs w:val="24"/>
              </w:rPr>
              <w:t xml:space="preserve"> (</w:t>
            </w:r>
            <w:r w:rsidR="00624561">
              <w:rPr>
                <w:rFonts w:hint="eastAsia"/>
                <w:szCs w:val="24"/>
              </w:rPr>
              <w:t>포스트 게임 형식)</w:t>
            </w:r>
            <w:r w:rsidR="00827182">
              <w:rPr>
                <w:szCs w:val="24"/>
              </w:rPr>
              <w:t xml:space="preserve"> (</w:t>
            </w:r>
            <w:r w:rsidR="00827182">
              <w:rPr>
                <w:rFonts w:hint="eastAsia"/>
                <w:szCs w:val="24"/>
              </w:rPr>
              <w:t xml:space="preserve">약 </w:t>
            </w:r>
            <w:r w:rsidR="00827182">
              <w:rPr>
                <w:szCs w:val="24"/>
              </w:rPr>
              <w:t>2H)</w:t>
            </w:r>
          </w:p>
          <w:p w:rsidR="000B3602" w:rsidRDefault="000B3602" w:rsidP="00B723A6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미션완료된</w:t>
            </w:r>
            <w:proofErr w:type="spellEnd"/>
            <w:r>
              <w:rPr>
                <w:rFonts w:hint="eastAsia"/>
                <w:szCs w:val="24"/>
              </w:rPr>
              <w:t xml:space="preserve"> 팀 우선으로 자유시간 부여</w:t>
            </w:r>
          </w:p>
          <w:p w:rsidR="000B3602" w:rsidRDefault="000B3602" w:rsidP="00B723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각 팀 </w:t>
            </w:r>
            <w:proofErr w:type="spellStart"/>
            <w:r>
              <w:rPr>
                <w:rFonts w:hint="eastAsia"/>
                <w:szCs w:val="24"/>
              </w:rPr>
              <w:t>통제교사</w:t>
            </w:r>
            <w:proofErr w:type="spellEnd"/>
            <w:r>
              <w:rPr>
                <w:rFonts w:hint="eastAsia"/>
                <w:szCs w:val="24"/>
              </w:rPr>
              <w:t xml:space="preserve"> 동행</w:t>
            </w:r>
          </w:p>
          <w:p w:rsidR="000B3602" w:rsidRDefault="000B3602" w:rsidP="00B723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미션 예시</w:t>
            </w:r>
          </w:p>
          <w:p w:rsidR="000B3602" w:rsidRPr="000B3602" w:rsidRDefault="000B3602" w:rsidP="00B723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 w:rsidRPr="00827182">
              <w:rPr>
                <w:rFonts w:hint="eastAsia"/>
                <w:b/>
                <w:szCs w:val="24"/>
              </w:rPr>
              <w:t>보물찾기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827182">
              <w:rPr>
                <w:rFonts w:hint="eastAsia"/>
                <w:b/>
                <w:szCs w:val="24"/>
              </w:rPr>
              <w:t>특정지역 사진찍기,</w:t>
            </w:r>
            <w:r w:rsidRPr="00827182">
              <w:rPr>
                <w:b/>
                <w:szCs w:val="24"/>
              </w:rPr>
              <w:t xml:space="preserve"> </w:t>
            </w:r>
            <w:r w:rsidRPr="00827182">
              <w:rPr>
                <w:rFonts w:hint="eastAsia"/>
                <w:b/>
                <w:szCs w:val="24"/>
              </w:rPr>
              <w:t>행동 미션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세례명 뜯기, 간식 사오기,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놀이기구 타면서 기도문외우기,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토끼와 거북이,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배경길게찍기,</w:t>
            </w:r>
            <w:r w:rsidR="00827182">
              <w:rPr>
                <w:szCs w:val="24"/>
              </w:rPr>
              <w:t>)</w:t>
            </w:r>
          </w:p>
          <w:p w:rsidR="007B0967" w:rsidRDefault="00A91325" w:rsidP="007B096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주제</w:t>
            </w:r>
            <w:r w:rsidR="00827182">
              <w:rPr>
                <w:rFonts w:hint="eastAsia"/>
                <w:szCs w:val="24"/>
              </w:rPr>
              <w:t xml:space="preserve"> </w:t>
            </w:r>
            <w:r w:rsidR="00827182">
              <w:rPr>
                <w:szCs w:val="24"/>
              </w:rPr>
              <w:t xml:space="preserve">: </w:t>
            </w:r>
            <w:r w:rsidR="00827182">
              <w:rPr>
                <w:rFonts w:hint="eastAsia"/>
                <w:szCs w:val="24"/>
              </w:rPr>
              <w:t xml:space="preserve">묵주기도 </w:t>
            </w:r>
            <w:r w:rsidR="00827182">
              <w:rPr>
                <w:szCs w:val="24"/>
              </w:rPr>
              <w:t>, 12</w:t>
            </w:r>
            <w:r w:rsidR="00827182">
              <w:rPr>
                <w:rFonts w:hint="eastAsia"/>
                <w:szCs w:val="24"/>
              </w:rPr>
              <w:t>사도</w:t>
            </w:r>
            <w:r w:rsidR="00827182">
              <w:rPr>
                <w:szCs w:val="24"/>
              </w:rPr>
              <w:t>(12</w:t>
            </w:r>
            <w:r w:rsidR="00827182">
              <w:rPr>
                <w:rFonts w:hint="eastAsia"/>
                <w:szCs w:val="24"/>
              </w:rPr>
              <w:t>스팟으로</w:t>
            </w:r>
            <w:r>
              <w:rPr>
                <w:rFonts w:hint="eastAsia"/>
                <w:szCs w:val="24"/>
              </w:rPr>
              <w:t xml:space="preserve">하여 </w:t>
            </w:r>
            <w:r>
              <w:rPr>
                <w:szCs w:val="24"/>
              </w:rPr>
              <w:t>12</w:t>
            </w:r>
            <w:r>
              <w:rPr>
                <w:rFonts w:hint="eastAsia"/>
                <w:szCs w:val="24"/>
              </w:rPr>
              <w:t>사도들의 복음전파 컨셉)</w:t>
            </w:r>
          </w:p>
          <w:p w:rsidR="00A91325" w:rsidRPr="007B0967" w:rsidRDefault="00A91325" w:rsidP="007B0967">
            <w:pPr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 xml:space="preserve">사도행전 </w:t>
            </w:r>
            <w:r>
              <w:rPr>
                <w:szCs w:val="24"/>
              </w:rPr>
              <w:t>29</w:t>
            </w:r>
            <w:r>
              <w:rPr>
                <w:rFonts w:hint="eastAsia"/>
                <w:szCs w:val="24"/>
              </w:rPr>
              <w:t>장</w:t>
            </w:r>
          </w:p>
          <w:p w:rsidR="007A0BA4" w:rsidRPr="00B723A6" w:rsidRDefault="007A0BA4" w:rsidP="00B723A6">
            <w:pPr>
              <w:rPr>
                <w:szCs w:val="24"/>
              </w:rPr>
            </w:pPr>
          </w:p>
        </w:tc>
      </w:tr>
    </w:tbl>
    <w:p w:rsidR="00B01770" w:rsidRPr="00D6121B" w:rsidRDefault="00245E5D" w:rsidP="00847FDE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Ind w:w="4077" w:type="dxa"/>
        <w:tblLook w:val="04A0" w:firstRow="1" w:lastRow="0" w:firstColumn="1" w:lastColumn="0" w:noHBand="0" w:noVBand="1"/>
      </w:tblPr>
      <w:tblGrid>
        <w:gridCol w:w="2122"/>
        <w:gridCol w:w="4257"/>
      </w:tblGrid>
      <w:tr w:rsidR="00B01770" w:rsidTr="00405C14">
        <w:trPr>
          <w:trHeight w:val="480"/>
        </w:trPr>
        <w:tc>
          <w:tcPr>
            <w:tcW w:w="2127" w:type="dxa"/>
          </w:tcPr>
          <w:p w:rsidR="00B01770" w:rsidRPr="00B01770" w:rsidRDefault="006B6289" w:rsidP="00B01770">
            <w:pPr>
              <w:widowControl/>
              <w:wordWrap/>
              <w:autoSpaceDE/>
              <w:autoSpaceDN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총 </w:t>
            </w:r>
            <w:proofErr w:type="spellStart"/>
            <w:r w:rsidR="00B01770" w:rsidRPr="00B01770">
              <w:rPr>
                <w:rFonts w:hint="eastAsia"/>
                <w:b/>
                <w:sz w:val="24"/>
              </w:rPr>
              <w:t>지각비</w:t>
            </w:r>
            <w:proofErr w:type="spellEnd"/>
          </w:p>
        </w:tc>
        <w:tc>
          <w:tcPr>
            <w:tcW w:w="4278" w:type="dxa"/>
          </w:tcPr>
          <w:p w:rsidR="00B01770" w:rsidRPr="00B01770" w:rsidRDefault="001C5D7C" w:rsidP="0043587D">
            <w:pPr>
              <w:widowControl/>
              <w:wordWrap/>
              <w:autoSpaceDE/>
              <w:autoSpaceDN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 w:rsidR="00DF72D7">
              <w:rPr>
                <w:b/>
                <w:sz w:val="24"/>
              </w:rPr>
              <w:t>,000</w:t>
            </w:r>
            <w:r w:rsidR="00B01770">
              <w:rPr>
                <w:rFonts w:hint="eastAsia"/>
                <w:b/>
                <w:sz w:val="24"/>
              </w:rPr>
              <w:t>원</w:t>
            </w:r>
          </w:p>
        </w:tc>
      </w:tr>
      <w:tr w:rsidR="001D670D" w:rsidTr="00405C14">
        <w:trPr>
          <w:trHeight w:val="480"/>
        </w:trPr>
        <w:tc>
          <w:tcPr>
            <w:tcW w:w="2127" w:type="dxa"/>
          </w:tcPr>
          <w:p w:rsidR="001D670D" w:rsidRPr="00B01770" w:rsidRDefault="001D670D" w:rsidP="001619ED">
            <w:pPr>
              <w:widowControl/>
              <w:wordWrap/>
              <w:autoSpaceDE/>
              <w:autoSpaceDN/>
              <w:ind w:left="720" w:hangingChars="300" w:hanging="72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미납금</w:t>
            </w:r>
            <w:r w:rsidR="001619ED">
              <w:rPr>
                <w:rFonts w:hint="eastAsia"/>
                <w:b/>
                <w:sz w:val="24"/>
              </w:rPr>
              <w:t>(합산은 지불 후</w:t>
            </w:r>
            <w:r w:rsidR="004C0A69">
              <w:rPr>
                <w:rFonts w:hint="eastAsia"/>
                <w:b/>
                <w:sz w:val="24"/>
              </w:rPr>
              <w:t>에</w:t>
            </w:r>
            <w:r w:rsidR="001619ED"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4278" w:type="dxa"/>
          </w:tcPr>
          <w:p w:rsidR="00E60B84" w:rsidRDefault="000F5209" w:rsidP="00761560">
            <w:pPr>
              <w:widowControl/>
              <w:wordWrap/>
              <w:autoSpaceDE/>
              <w:autoSpaceDN/>
              <w:ind w:right="84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5,000</w:t>
            </w:r>
            <w:r>
              <w:rPr>
                <w:rFonts w:hint="eastAsia"/>
                <w:b/>
                <w:sz w:val="24"/>
              </w:rPr>
              <w:t>(이기주 토마스</w:t>
            </w:r>
            <w:r>
              <w:rPr>
                <w:b/>
                <w:sz w:val="24"/>
              </w:rPr>
              <w:t>)</w:t>
            </w:r>
            <w:r w:rsidR="00E60B84"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9/30</w:t>
            </w:r>
            <w:r w:rsidR="00E60B84">
              <w:rPr>
                <w:rFonts w:hint="eastAsia"/>
                <w:b/>
                <w:sz w:val="24"/>
              </w:rPr>
              <w:t xml:space="preserve">    </w:t>
            </w:r>
            <w:r w:rsidR="00C273B9">
              <w:rPr>
                <w:rFonts w:hint="eastAsia"/>
                <w:b/>
                <w:sz w:val="24"/>
              </w:rPr>
              <w:t xml:space="preserve"> </w:t>
            </w:r>
            <w:r w:rsidR="00E60B84">
              <w:rPr>
                <w:rFonts w:hint="eastAsia"/>
                <w:b/>
                <w:sz w:val="24"/>
              </w:rPr>
              <w:t xml:space="preserve">        </w:t>
            </w:r>
          </w:p>
          <w:p w:rsidR="0059458B" w:rsidRDefault="006F48EF" w:rsidP="004C0A69">
            <w:pPr>
              <w:widowControl/>
              <w:wordWrap/>
              <w:autoSpaceDE/>
              <w:autoSpaceDN/>
              <w:ind w:right="720"/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 w:rsidR="0059458B">
              <w:rPr>
                <w:rFonts w:hint="eastAsia"/>
                <w:b/>
                <w:sz w:val="24"/>
              </w:rPr>
              <w:t xml:space="preserve">,000 (최영민 대건 </w:t>
            </w:r>
            <w:proofErr w:type="spellStart"/>
            <w:r w:rsidR="0059458B">
              <w:rPr>
                <w:rFonts w:hint="eastAsia"/>
                <w:b/>
                <w:sz w:val="24"/>
              </w:rPr>
              <w:t>안드레아</w:t>
            </w:r>
            <w:proofErr w:type="spellEnd"/>
          </w:p>
          <w:p w:rsidR="0059458B" w:rsidRDefault="0059458B" w:rsidP="004C0A69">
            <w:pPr>
              <w:widowControl/>
              <w:wordWrap/>
              <w:autoSpaceDE/>
              <w:autoSpaceDN/>
              <w:ind w:right="720"/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7/15</w:t>
            </w:r>
            <w:r w:rsidR="006F48EF">
              <w:rPr>
                <w:rFonts w:hint="eastAsia"/>
                <w:b/>
                <w:sz w:val="24"/>
              </w:rPr>
              <w:t>,8/5</w:t>
            </w:r>
            <w:r>
              <w:rPr>
                <w:rFonts w:hint="eastAsia"/>
                <w:b/>
                <w:sz w:val="24"/>
              </w:rPr>
              <w:t>)</w:t>
            </w:r>
          </w:p>
          <w:p w:rsidR="001D670D" w:rsidRDefault="00334875" w:rsidP="00761560">
            <w:pPr>
              <w:widowControl/>
              <w:wordWrap/>
              <w:autoSpaceDE/>
              <w:autoSpaceDN/>
              <w:ind w:right="720"/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최종현 베드로(</w:t>
            </w:r>
            <w:r w:rsidR="001C5D7C">
              <w:rPr>
                <w:b/>
                <w:sz w:val="24"/>
              </w:rPr>
              <w:t>10.7</w:t>
            </w:r>
            <w:r>
              <w:rPr>
                <w:b/>
                <w:sz w:val="24"/>
              </w:rPr>
              <w:t>)</w:t>
            </w:r>
          </w:p>
        </w:tc>
      </w:tr>
      <w:tr w:rsidR="00B01770" w:rsidTr="00405C14">
        <w:trPr>
          <w:trHeight w:val="555"/>
        </w:trPr>
        <w:tc>
          <w:tcPr>
            <w:tcW w:w="2127" w:type="dxa"/>
          </w:tcPr>
          <w:p w:rsidR="00B01770" w:rsidRPr="00B01770" w:rsidRDefault="00B01770" w:rsidP="00B01770">
            <w:pPr>
              <w:widowControl/>
              <w:wordWrap/>
              <w:autoSpaceDE/>
              <w:autoSpaceDN/>
              <w:jc w:val="left"/>
              <w:rPr>
                <w:b/>
                <w:sz w:val="24"/>
              </w:rPr>
            </w:pPr>
            <w:r w:rsidRPr="00B01770">
              <w:rPr>
                <w:rFonts w:hint="eastAsia"/>
                <w:b/>
                <w:sz w:val="24"/>
              </w:rPr>
              <w:t>교사 운영비</w:t>
            </w:r>
          </w:p>
        </w:tc>
        <w:tc>
          <w:tcPr>
            <w:tcW w:w="4278" w:type="dxa"/>
          </w:tcPr>
          <w:p w:rsidR="00B01770" w:rsidRPr="00B01770" w:rsidRDefault="00B01770" w:rsidP="00B01770">
            <w:pPr>
              <w:widowControl/>
              <w:wordWrap/>
              <w:autoSpaceDE/>
              <w:autoSpaceDN/>
              <w:jc w:val="right"/>
              <w:rPr>
                <w:b/>
                <w:sz w:val="24"/>
              </w:rPr>
            </w:pPr>
            <w:r w:rsidRPr="00B01770">
              <w:rPr>
                <w:rFonts w:hint="eastAsia"/>
                <w:b/>
                <w:sz w:val="24"/>
              </w:rPr>
              <w:t>281,000</w:t>
            </w:r>
            <w:r>
              <w:rPr>
                <w:rFonts w:hint="eastAsia"/>
                <w:b/>
                <w:sz w:val="24"/>
              </w:rPr>
              <w:t>원</w:t>
            </w:r>
          </w:p>
        </w:tc>
      </w:tr>
    </w:tbl>
    <w:p w:rsidR="009D315A" w:rsidRPr="00D6121B" w:rsidRDefault="009D315A" w:rsidP="00847FDE">
      <w:pPr>
        <w:widowControl/>
        <w:wordWrap/>
        <w:autoSpaceDE/>
        <w:autoSpaceDN/>
        <w:jc w:val="left"/>
      </w:pPr>
    </w:p>
    <w:sectPr w:rsidR="009D315A" w:rsidRPr="00D6121B" w:rsidSect="000742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9D2" w:rsidRDefault="002069D2" w:rsidP="0078749C">
      <w:r>
        <w:separator/>
      </w:r>
    </w:p>
  </w:endnote>
  <w:endnote w:type="continuationSeparator" w:id="0">
    <w:p w:rsidR="002069D2" w:rsidRDefault="002069D2" w:rsidP="0078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모음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9D2" w:rsidRDefault="002069D2" w:rsidP="0078749C">
      <w:r>
        <w:separator/>
      </w:r>
    </w:p>
  </w:footnote>
  <w:footnote w:type="continuationSeparator" w:id="0">
    <w:p w:rsidR="002069D2" w:rsidRDefault="002069D2" w:rsidP="00787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671A"/>
    <w:multiLevelType w:val="hybridMultilevel"/>
    <w:tmpl w:val="54DE29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6643FF"/>
    <w:multiLevelType w:val="hybridMultilevel"/>
    <w:tmpl w:val="39F28630"/>
    <w:lvl w:ilvl="0" w:tplc="CCA6AF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40742A"/>
    <w:multiLevelType w:val="hybridMultilevel"/>
    <w:tmpl w:val="818C6ED6"/>
    <w:lvl w:ilvl="0" w:tplc="05FE2A5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12A857B1"/>
    <w:multiLevelType w:val="hybridMultilevel"/>
    <w:tmpl w:val="C41E40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8E65DB"/>
    <w:multiLevelType w:val="hybridMultilevel"/>
    <w:tmpl w:val="F3E65554"/>
    <w:lvl w:ilvl="0" w:tplc="E196BA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DB5DA2"/>
    <w:multiLevelType w:val="hybridMultilevel"/>
    <w:tmpl w:val="B73286F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3C35BC"/>
    <w:multiLevelType w:val="hybridMultilevel"/>
    <w:tmpl w:val="0C243EDA"/>
    <w:lvl w:ilvl="0" w:tplc="4E3CC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9D7C48"/>
    <w:multiLevelType w:val="hybridMultilevel"/>
    <w:tmpl w:val="6FE8B51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6C1E0B"/>
    <w:multiLevelType w:val="hybridMultilevel"/>
    <w:tmpl w:val="610C7E8C"/>
    <w:lvl w:ilvl="0" w:tplc="9C76C6B4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1F9439FA"/>
    <w:multiLevelType w:val="hybridMultilevel"/>
    <w:tmpl w:val="15C238AA"/>
    <w:lvl w:ilvl="0" w:tplc="594E9DD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0" w15:restartNumberingAfterBreak="0">
    <w:nsid w:val="233F716E"/>
    <w:multiLevelType w:val="hybridMultilevel"/>
    <w:tmpl w:val="0A9A178A"/>
    <w:lvl w:ilvl="0" w:tplc="489E257A">
      <w:start w:val="1"/>
      <w:numFmt w:val="bullet"/>
      <w:lvlText w:val="-"/>
      <w:lvlJc w:val="left"/>
      <w:pPr>
        <w:ind w:left="2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abstractNum w:abstractNumId="11" w15:restartNumberingAfterBreak="0">
    <w:nsid w:val="29FB3298"/>
    <w:multiLevelType w:val="hybridMultilevel"/>
    <w:tmpl w:val="EF927A8E"/>
    <w:lvl w:ilvl="0" w:tplc="E0084E00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2" w15:restartNumberingAfterBreak="0">
    <w:nsid w:val="395A700B"/>
    <w:multiLevelType w:val="hybridMultilevel"/>
    <w:tmpl w:val="492A3668"/>
    <w:lvl w:ilvl="0" w:tplc="6A06EF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A28487B"/>
    <w:multiLevelType w:val="hybridMultilevel"/>
    <w:tmpl w:val="DBBC4B7C"/>
    <w:lvl w:ilvl="0" w:tplc="6E14986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BEF1200"/>
    <w:multiLevelType w:val="hybridMultilevel"/>
    <w:tmpl w:val="00980C8A"/>
    <w:lvl w:ilvl="0" w:tplc="BF803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D0A4A4D"/>
    <w:multiLevelType w:val="hybridMultilevel"/>
    <w:tmpl w:val="05C84BE2"/>
    <w:lvl w:ilvl="0" w:tplc="C14AA8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09C3F24"/>
    <w:multiLevelType w:val="hybridMultilevel"/>
    <w:tmpl w:val="8FCC02A8"/>
    <w:lvl w:ilvl="0" w:tplc="F8C06726">
      <w:start w:val="1"/>
      <w:numFmt w:val="decimal"/>
      <w:lvlText w:val="%1부"/>
      <w:lvlJc w:val="left"/>
      <w:pPr>
        <w:ind w:left="129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5" w:hanging="400"/>
      </w:pPr>
    </w:lvl>
    <w:lvl w:ilvl="2" w:tplc="0409001B" w:tentative="1">
      <w:start w:val="1"/>
      <w:numFmt w:val="lowerRoman"/>
      <w:lvlText w:val="%3."/>
      <w:lvlJc w:val="right"/>
      <w:pPr>
        <w:ind w:left="2085" w:hanging="400"/>
      </w:pPr>
    </w:lvl>
    <w:lvl w:ilvl="3" w:tplc="0409000F" w:tentative="1">
      <w:start w:val="1"/>
      <w:numFmt w:val="decimal"/>
      <w:lvlText w:val="%4."/>
      <w:lvlJc w:val="left"/>
      <w:pPr>
        <w:ind w:left="2485" w:hanging="400"/>
      </w:pPr>
    </w:lvl>
    <w:lvl w:ilvl="4" w:tplc="04090019" w:tentative="1">
      <w:start w:val="1"/>
      <w:numFmt w:val="upperLetter"/>
      <w:lvlText w:val="%5."/>
      <w:lvlJc w:val="left"/>
      <w:pPr>
        <w:ind w:left="2885" w:hanging="400"/>
      </w:pPr>
    </w:lvl>
    <w:lvl w:ilvl="5" w:tplc="0409001B" w:tentative="1">
      <w:start w:val="1"/>
      <w:numFmt w:val="lowerRoman"/>
      <w:lvlText w:val="%6."/>
      <w:lvlJc w:val="right"/>
      <w:pPr>
        <w:ind w:left="3285" w:hanging="400"/>
      </w:pPr>
    </w:lvl>
    <w:lvl w:ilvl="6" w:tplc="0409000F" w:tentative="1">
      <w:start w:val="1"/>
      <w:numFmt w:val="decimal"/>
      <w:lvlText w:val="%7."/>
      <w:lvlJc w:val="left"/>
      <w:pPr>
        <w:ind w:left="3685" w:hanging="400"/>
      </w:pPr>
    </w:lvl>
    <w:lvl w:ilvl="7" w:tplc="04090019" w:tentative="1">
      <w:start w:val="1"/>
      <w:numFmt w:val="upperLetter"/>
      <w:lvlText w:val="%8."/>
      <w:lvlJc w:val="left"/>
      <w:pPr>
        <w:ind w:left="4085" w:hanging="400"/>
      </w:pPr>
    </w:lvl>
    <w:lvl w:ilvl="8" w:tplc="0409001B" w:tentative="1">
      <w:start w:val="1"/>
      <w:numFmt w:val="lowerRoman"/>
      <w:lvlText w:val="%9."/>
      <w:lvlJc w:val="right"/>
      <w:pPr>
        <w:ind w:left="4485" w:hanging="400"/>
      </w:pPr>
    </w:lvl>
  </w:abstractNum>
  <w:abstractNum w:abstractNumId="17" w15:restartNumberingAfterBreak="0">
    <w:nsid w:val="542B4B8A"/>
    <w:multiLevelType w:val="hybridMultilevel"/>
    <w:tmpl w:val="D5443540"/>
    <w:lvl w:ilvl="0" w:tplc="3F3A19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4AE4E51"/>
    <w:multiLevelType w:val="hybridMultilevel"/>
    <w:tmpl w:val="E1BC68EE"/>
    <w:lvl w:ilvl="0" w:tplc="7E6671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70B0764"/>
    <w:multiLevelType w:val="hybridMultilevel"/>
    <w:tmpl w:val="C8923B2E"/>
    <w:lvl w:ilvl="0" w:tplc="6ABAEBBA">
      <w:start w:val="1"/>
      <w:numFmt w:val="bullet"/>
      <w:lvlText w:val="-"/>
      <w:lvlJc w:val="left"/>
      <w:pPr>
        <w:ind w:left="14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00"/>
      </w:pPr>
      <w:rPr>
        <w:rFonts w:ascii="Wingdings" w:hAnsi="Wingdings" w:hint="default"/>
      </w:rPr>
    </w:lvl>
  </w:abstractNum>
  <w:abstractNum w:abstractNumId="20" w15:restartNumberingAfterBreak="0">
    <w:nsid w:val="57594A19"/>
    <w:multiLevelType w:val="hybridMultilevel"/>
    <w:tmpl w:val="65B8AE44"/>
    <w:lvl w:ilvl="0" w:tplc="266C7D2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1" w15:restartNumberingAfterBreak="0">
    <w:nsid w:val="57B174A7"/>
    <w:multiLevelType w:val="hybridMultilevel"/>
    <w:tmpl w:val="2B942006"/>
    <w:lvl w:ilvl="0" w:tplc="E842B54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84A5DBF"/>
    <w:multiLevelType w:val="hybridMultilevel"/>
    <w:tmpl w:val="6D66616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90C6734"/>
    <w:multiLevelType w:val="hybridMultilevel"/>
    <w:tmpl w:val="1062F8BC"/>
    <w:lvl w:ilvl="0" w:tplc="24B214EC">
      <w:numFmt w:val="bullet"/>
      <w:lvlText w:val="*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4" w15:restartNumberingAfterBreak="0">
    <w:nsid w:val="592F229A"/>
    <w:multiLevelType w:val="hybridMultilevel"/>
    <w:tmpl w:val="756E90A6"/>
    <w:lvl w:ilvl="0" w:tplc="30D61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95A1A0D"/>
    <w:multiLevelType w:val="hybridMultilevel"/>
    <w:tmpl w:val="42B0B3EC"/>
    <w:lvl w:ilvl="0" w:tplc="6B1EF7B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6" w15:restartNumberingAfterBreak="0">
    <w:nsid w:val="59B821A0"/>
    <w:multiLevelType w:val="hybridMultilevel"/>
    <w:tmpl w:val="E49A9BCA"/>
    <w:lvl w:ilvl="0" w:tplc="46B87AE4">
      <w:numFmt w:val="bullet"/>
      <w:lvlText w:val="*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27" w15:restartNumberingAfterBreak="0">
    <w:nsid w:val="5C2C5D90"/>
    <w:multiLevelType w:val="hybridMultilevel"/>
    <w:tmpl w:val="CEC638BA"/>
    <w:lvl w:ilvl="0" w:tplc="856271D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8" w15:restartNumberingAfterBreak="0">
    <w:nsid w:val="5C7D62F8"/>
    <w:multiLevelType w:val="hybridMultilevel"/>
    <w:tmpl w:val="AB52FA3A"/>
    <w:lvl w:ilvl="0" w:tplc="57420DA4">
      <w:start w:val="6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9" w15:restartNumberingAfterBreak="0">
    <w:nsid w:val="60420B54"/>
    <w:multiLevelType w:val="hybridMultilevel"/>
    <w:tmpl w:val="ACB2AD6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99C60DD"/>
    <w:multiLevelType w:val="hybridMultilevel"/>
    <w:tmpl w:val="16840D88"/>
    <w:lvl w:ilvl="0" w:tplc="BA0A98AA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31" w15:restartNumberingAfterBreak="0">
    <w:nsid w:val="6CF30830"/>
    <w:multiLevelType w:val="hybridMultilevel"/>
    <w:tmpl w:val="A4FC087E"/>
    <w:lvl w:ilvl="0" w:tplc="80F80FDA"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2" w15:restartNumberingAfterBreak="0">
    <w:nsid w:val="6DAC1F8B"/>
    <w:multiLevelType w:val="hybridMultilevel"/>
    <w:tmpl w:val="32428046"/>
    <w:lvl w:ilvl="0" w:tplc="BA502462">
      <w:start w:val="1"/>
      <w:numFmt w:val="bullet"/>
      <w:lvlText w:val="-"/>
      <w:lvlJc w:val="left"/>
      <w:pPr>
        <w:ind w:left="2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3" w15:restartNumberingAfterBreak="0">
    <w:nsid w:val="7174392F"/>
    <w:multiLevelType w:val="hybridMultilevel"/>
    <w:tmpl w:val="F3966086"/>
    <w:lvl w:ilvl="0" w:tplc="434C4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1C96BE7"/>
    <w:multiLevelType w:val="hybridMultilevel"/>
    <w:tmpl w:val="867E3686"/>
    <w:lvl w:ilvl="0" w:tplc="0A8A9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72D41CB"/>
    <w:multiLevelType w:val="hybridMultilevel"/>
    <w:tmpl w:val="7F960D54"/>
    <w:lvl w:ilvl="0" w:tplc="C2002F7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C784D53"/>
    <w:multiLevelType w:val="hybridMultilevel"/>
    <w:tmpl w:val="95CC3822"/>
    <w:lvl w:ilvl="0" w:tplc="432656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6"/>
  </w:num>
  <w:num w:numId="2">
    <w:abstractNumId w:val="21"/>
  </w:num>
  <w:num w:numId="3">
    <w:abstractNumId w:val="13"/>
  </w:num>
  <w:num w:numId="4">
    <w:abstractNumId w:val="25"/>
  </w:num>
  <w:num w:numId="5">
    <w:abstractNumId w:val="19"/>
  </w:num>
  <w:num w:numId="6">
    <w:abstractNumId w:val="32"/>
  </w:num>
  <w:num w:numId="7">
    <w:abstractNumId w:val="10"/>
  </w:num>
  <w:num w:numId="8">
    <w:abstractNumId w:val="0"/>
  </w:num>
  <w:num w:numId="9">
    <w:abstractNumId w:val="29"/>
  </w:num>
  <w:num w:numId="10">
    <w:abstractNumId w:val="3"/>
  </w:num>
  <w:num w:numId="11">
    <w:abstractNumId w:val="22"/>
  </w:num>
  <w:num w:numId="12">
    <w:abstractNumId w:val="7"/>
  </w:num>
  <w:num w:numId="13">
    <w:abstractNumId w:val="5"/>
  </w:num>
  <w:num w:numId="14">
    <w:abstractNumId w:val="11"/>
  </w:num>
  <w:num w:numId="15">
    <w:abstractNumId w:val="31"/>
  </w:num>
  <w:num w:numId="16">
    <w:abstractNumId w:val="20"/>
  </w:num>
  <w:num w:numId="17">
    <w:abstractNumId w:val="4"/>
  </w:num>
  <w:num w:numId="18">
    <w:abstractNumId w:val="17"/>
  </w:num>
  <w:num w:numId="19">
    <w:abstractNumId w:val="23"/>
  </w:num>
  <w:num w:numId="20">
    <w:abstractNumId w:val="2"/>
  </w:num>
  <w:num w:numId="21">
    <w:abstractNumId w:val="27"/>
  </w:num>
  <w:num w:numId="22">
    <w:abstractNumId w:val="8"/>
  </w:num>
  <w:num w:numId="23">
    <w:abstractNumId w:val="30"/>
  </w:num>
  <w:num w:numId="24">
    <w:abstractNumId w:val="9"/>
  </w:num>
  <w:num w:numId="25">
    <w:abstractNumId w:val="16"/>
  </w:num>
  <w:num w:numId="26">
    <w:abstractNumId w:val="33"/>
  </w:num>
  <w:num w:numId="27">
    <w:abstractNumId w:val="18"/>
  </w:num>
  <w:num w:numId="28">
    <w:abstractNumId w:val="6"/>
  </w:num>
  <w:num w:numId="29">
    <w:abstractNumId w:val="34"/>
  </w:num>
  <w:num w:numId="30">
    <w:abstractNumId w:val="24"/>
  </w:num>
  <w:num w:numId="31">
    <w:abstractNumId w:val="12"/>
  </w:num>
  <w:num w:numId="32">
    <w:abstractNumId w:val="14"/>
  </w:num>
  <w:num w:numId="33">
    <w:abstractNumId w:val="15"/>
  </w:num>
  <w:num w:numId="34">
    <w:abstractNumId w:val="1"/>
  </w:num>
  <w:num w:numId="35">
    <w:abstractNumId w:val="28"/>
  </w:num>
  <w:num w:numId="36">
    <w:abstractNumId w:val="35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69E"/>
    <w:rsid w:val="000112C9"/>
    <w:rsid w:val="000134A3"/>
    <w:rsid w:val="00013B37"/>
    <w:rsid w:val="00021BB1"/>
    <w:rsid w:val="00030912"/>
    <w:rsid w:val="000438CA"/>
    <w:rsid w:val="0004747A"/>
    <w:rsid w:val="00054E51"/>
    <w:rsid w:val="000553E2"/>
    <w:rsid w:val="00056904"/>
    <w:rsid w:val="00063848"/>
    <w:rsid w:val="00063E70"/>
    <w:rsid w:val="00070014"/>
    <w:rsid w:val="000706F0"/>
    <w:rsid w:val="000710A3"/>
    <w:rsid w:val="000712D0"/>
    <w:rsid w:val="00073215"/>
    <w:rsid w:val="0007424D"/>
    <w:rsid w:val="0008650E"/>
    <w:rsid w:val="000879B8"/>
    <w:rsid w:val="000909C0"/>
    <w:rsid w:val="00090C6F"/>
    <w:rsid w:val="000917CD"/>
    <w:rsid w:val="00092BA0"/>
    <w:rsid w:val="000939BC"/>
    <w:rsid w:val="000951A7"/>
    <w:rsid w:val="00095403"/>
    <w:rsid w:val="00097932"/>
    <w:rsid w:val="00097F49"/>
    <w:rsid w:val="000A0AA0"/>
    <w:rsid w:val="000A0D55"/>
    <w:rsid w:val="000A28FB"/>
    <w:rsid w:val="000A65AA"/>
    <w:rsid w:val="000B070E"/>
    <w:rsid w:val="000B1344"/>
    <w:rsid w:val="000B3602"/>
    <w:rsid w:val="000B7A82"/>
    <w:rsid w:val="000C0F83"/>
    <w:rsid w:val="000C118E"/>
    <w:rsid w:val="000C27DD"/>
    <w:rsid w:val="000C4F25"/>
    <w:rsid w:val="000D05B5"/>
    <w:rsid w:val="000D1F5D"/>
    <w:rsid w:val="000D33E6"/>
    <w:rsid w:val="000D3658"/>
    <w:rsid w:val="000E0AC6"/>
    <w:rsid w:val="000E207A"/>
    <w:rsid w:val="000F1AD8"/>
    <w:rsid w:val="000F2041"/>
    <w:rsid w:val="000F5209"/>
    <w:rsid w:val="001002ED"/>
    <w:rsid w:val="001015C6"/>
    <w:rsid w:val="00105CE5"/>
    <w:rsid w:val="00112C0B"/>
    <w:rsid w:val="00117272"/>
    <w:rsid w:val="001218DD"/>
    <w:rsid w:val="00121C0F"/>
    <w:rsid w:val="001303E7"/>
    <w:rsid w:val="00131DDD"/>
    <w:rsid w:val="001405C3"/>
    <w:rsid w:val="0014395C"/>
    <w:rsid w:val="00143C79"/>
    <w:rsid w:val="00146B3B"/>
    <w:rsid w:val="001508EB"/>
    <w:rsid w:val="001511C7"/>
    <w:rsid w:val="00156F18"/>
    <w:rsid w:val="001619ED"/>
    <w:rsid w:val="00161A4D"/>
    <w:rsid w:val="00162140"/>
    <w:rsid w:val="001630CA"/>
    <w:rsid w:val="00172945"/>
    <w:rsid w:val="00185803"/>
    <w:rsid w:val="00193E53"/>
    <w:rsid w:val="001A0FC5"/>
    <w:rsid w:val="001A79F6"/>
    <w:rsid w:val="001B13C9"/>
    <w:rsid w:val="001B231E"/>
    <w:rsid w:val="001B32A7"/>
    <w:rsid w:val="001B71E0"/>
    <w:rsid w:val="001C4E5D"/>
    <w:rsid w:val="001C5D7C"/>
    <w:rsid w:val="001D670D"/>
    <w:rsid w:val="001E5FF2"/>
    <w:rsid w:val="001E720D"/>
    <w:rsid w:val="001F089B"/>
    <w:rsid w:val="001F4B12"/>
    <w:rsid w:val="001F5948"/>
    <w:rsid w:val="001F6744"/>
    <w:rsid w:val="00200651"/>
    <w:rsid w:val="002069D2"/>
    <w:rsid w:val="00212580"/>
    <w:rsid w:val="00212738"/>
    <w:rsid w:val="00214026"/>
    <w:rsid w:val="002160F4"/>
    <w:rsid w:val="00224DD3"/>
    <w:rsid w:val="002261AC"/>
    <w:rsid w:val="002355B9"/>
    <w:rsid w:val="00235F70"/>
    <w:rsid w:val="0023781C"/>
    <w:rsid w:val="0024020B"/>
    <w:rsid w:val="00242F63"/>
    <w:rsid w:val="00243C1C"/>
    <w:rsid w:val="002459AC"/>
    <w:rsid w:val="00245E5D"/>
    <w:rsid w:val="0025369C"/>
    <w:rsid w:val="00265F71"/>
    <w:rsid w:val="002672DB"/>
    <w:rsid w:val="002779FB"/>
    <w:rsid w:val="002812E1"/>
    <w:rsid w:val="00283825"/>
    <w:rsid w:val="002845D0"/>
    <w:rsid w:val="002906A5"/>
    <w:rsid w:val="00291EAE"/>
    <w:rsid w:val="002944A1"/>
    <w:rsid w:val="00294B14"/>
    <w:rsid w:val="002B240A"/>
    <w:rsid w:val="002B3E11"/>
    <w:rsid w:val="002B3EE0"/>
    <w:rsid w:val="002C1D6F"/>
    <w:rsid w:val="002C298B"/>
    <w:rsid w:val="002C74D2"/>
    <w:rsid w:val="002D0963"/>
    <w:rsid w:val="002D41CE"/>
    <w:rsid w:val="002E00DC"/>
    <w:rsid w:val="002E36A2"/>
    <w:rsid w:val="002E4692"/>
    <w:rsid w:val="002F3C7C"/>
    <w:rsid w:val="00303AAF"/>
    <w:rsid w:val="00304107"/>
    <w:rsid w:val="0031073B"/>
    <w:rsid w:val="00321833"/>
    <w:rsid w:val="00327CE7"/>
    <w:rsid w:val="00334686"/>
    <w:rsid w:val="00334875"/>
    <w:rsid w:val="00337E44"/>
    <w:rsid w:val="00340943"/>
    <w:rsid w:val="00341225"/>
    <w:rsid w:val="00353FA6"/>
    <w:rsid w:val="00354A3D"/>
    <w:rsid w:val="003557F8"/>
    <w:rsid w:val="00366E35"/>
    <w:rsid w:val="00366FF2"/>
    <w:rsid w:val="00371DD1"/>
    <w:rsid w:val="0037225B"/>
    <w:rsid w:val="0037302D"/>
    <w:rsid w:val="00373386"/>
    <w:rsid w:val="00375D19"/>
    <w:rsid w:val="00385B06"/>
    <w:rsid w:val="00391403"/>
    <w:rsid w:val="0039176C"/>
    <w:rsid w:val="0039288E"/>
    <w:rsid w:val="00395D54"/>
    <w:rsid w:val="003A1233"/>
    <w:rsid w:val="003A16CF"/>
    <w:rsid w:val="003A24BD"/>
    <w:rsid w:val="003A7856"/>
    <w:rsid w:val="003B04F8"/>
    <w:rsid w:val="003B0E95"/>
    <w:rsid w:val="003B1F42"/>
    <w:rsid w:val="003C07AC"/>
    <w:rsid w:val="003C2EC3"/>
    <w:rsid w:val="003C627D"/>
    <w:rsid w:val="003E1300"/>
    <w:rsid w:val="003E2FB9"/>
    <w:rsid w:val="003E40FD"/>
    <w:rsid w:val="003F005E"/>
    <w:rsid w:val="003F638D"/>
    <w:rsid w:val="00401B2E"/>
    <w:rsid w:val="00405C14"/>
    <w:rsid w:val="00414280"/>
    <w:rsid w:val="00414B32"/>
    <w:rsid w:val="00415E22"/>
    <w:rsid w:val="00421912"/>
    <w:rsid w:val="00422F48"/>
    <w:rsid w:val="00431426"/>
    <w:rsid w:val="0043587D"/>
    <w:rsid w:val="00442E18"/>
    <w:rsid w:val="00450D95"/>
    <w:rsid w:val="00453530"/>
    <w:rsid w:val="00455AEE"/>
    <w:rsid w:val="00461608"/>
    <w:rsid w:val="00464DE7"/>
    <w:rsid w:val="004702AC"/>
    <w:rsid w:val="00473165"/>
    <w:rsid w:val="0047602E"/>
    <w:rsid w:val="004773B1"/>
    <w:rsid w:val="004819E6"/>
    <w:rsid w:val="00482304"/>
    <w:rsid w:val="00482369"/>
    <w:rsid w:val="004832D5"/>
    <w:rsid w:val="00484CC7"/>
    <w:rsid w:val="00487C69"/>
    <w:rsid w:val="00493655"/>
    <w:rsid w:val="00496569"/>
    <w:rsid w:val="004A24EE"/>
    <w:rsid w:val="004A60EA"/>
    <w:rsid w:val="004A67C7"/>
    <w:rsid w:val="004B7BBD"/>
    <w:rsid w:val="004C0A69"/>
    <w:rsid w:val="004C0DE4"/>
    <w:rsid w:val="004C14DB"/>
    <w:rsid w:val="004C37CE"/>
    <w:rsid w:val="004D02C8"/>
    <w:rsid w:val="004D2B3C"/>
    <w:rsid w:val="004D2D6A"/>
    <w:rsid w:val="004D394E"/>
    <w:rsid w:val="004D3EC2"/>
    <w:rsid w:val="004D6C5D"/>
    <w:rsid w:val="004D770F"/>
    <w:rsid w:val="004E1553"/>
    <w:rsid w:val="004E7252"/>
    <w:rsid w:val="004F5A4F"/>
    <w:rsid w:val="005006DA"/>
    <w:rsid w:val="0050129F"/>
    <w:rsid w:val="00515E46"/>
    <w:rsid w:val="00525C51"/>
    <w:rsid w:val="00530E37"/>
    <w:rsid w:val="005331AC"/>
    <w:rsid w:val="005347AD"/>
    <w:rsid w:val="00542303"/>
    <w:rsid w:val="005461AD"/>
    <w:rsid w:val="0054726A"/>
    <w:rsid w:val="00554E6C"/>
    <w:rsid w:val="00563A9C"/>
    <w:rsid w:val="005649B4"/>
    <w:rsid w:val="005669DF"/>
    <w:rsid w:val="00566AB4"/>
    <w:rsid w:val="005678CB"/>
    <w:rsid w:val="00573C28"/>
    <w:rsid w:val="005756A3"/>
    <w:rsid w:val="00581F1F"/>
    <w:rsid w:val="005861AF"/>
    <w:rsid w:val="0058690E"/>
    <w:rsid w:val="005912B2"/>
    <w:rsid w:val="005925F8"/>
    <w:rsid w:val="005932C1"/>
    <w:rsid w:val="0059458B"/>
    <w:rsid w:val="0059646A"/>
    <w:rsid w:val="0059769E"/>
    <w:rsid w:val="005A3D0C"/>
    <w:rsid w:val="005A4254"/>
    <w:rsid w:val="005A5B04"/>
    <w:rsid w:val="005A663C"/>
    <w:rsid w:val="005A72DE"/>
    <w:rsid w:val="005A7519"/>
    <w:rsid w:val="005B3E52"/>
    <w:rsid w:val="005C4219"/>
    <w:rsid w:val="005C6A75"/>
    <w:rsid w:val="005C6E90"/>
    <w:rsid w:val="005C7D3E"/>
    <w:rsid w:val="005D5249"/>
    <w:rsid w:val="005E366B"/>
    <w:rsid w:val="005E6E48"/>
    <w:rsid w:val="005F1D5A"/>
    <w:rsid w:val="005F5F88"/>
    <w:rsid w:val="0060205B"/>
    <w:rsid w:val="00612084"/>
    <w:rsid w:val="00622842"/>
    <w:rsid w:val="00624561"/>
    <w:rsid w:val="00626F1B"/>
    <w:rsid w:val="006270F7"/>
    <w:rsid w:val="0063364A"/>
    <w:rsid w:val="00633DD0"/>
    <w:rsid w:val="00636B00"/>
    <w:rsid w:val="00637F9C"/>
    <w:rsid w:val="00642033"/>
    <w:rsid w:val="006472B1"/>
    <w:rsid w:val="006541A3"/>
    <w:rsid w:val="006617EB"/>
    <w:rsid w:val="0066409D"/>
    <w:rsid w:val="00664908"/>
    <w:rsid w:val="00664DEF"/>
    <w:rsid w:val="0067307D"/>
    <w:rsid w:val="00673706"/>
    <w:rsid w:val="00682900"/>
    <w:rsid w:val="00684919"/>
    <w:rsid w:val="00691AAC"/>
    <w:rsid w:val="0069202C"/>
    <w:rsid w:val="006A4C5C"/>
    <w:rsid w:val="006A4F8A"/>
    <w:rsid w:val="006B10B7"/>
    <w:rsid w:val="006B4DB5"/>
    <w:rsid w:val="006B6289"/>
    <w:rsid w:val="006B77B1"/>
    <w:rsid w:val="006C42B8"/>
    <w:rsid w:val="006C794A"/>
    <w:rsid w:val="006D005C"/>
    <w:rsid w:val="006D1D55"/>
    <w:rsid w:val="006D3CC3"/>
    <w:rsid w:val="006D3FCE"/>
    <w:rsid w:val="006D5888"/>
    <w:rsid w:val="006D72BB"/>
    <w:rsid w:val="006E1E83"/>
    <w:rsid w:val="006E28A1"/>
    <w:rsid w:val="006E7E05"/>
    <w:rsid w:val="006F48EF"/>
    <w:rsid w:val="006F76B6"/>
    <w:rsid w:val="006F7DE5"/>
    <w:rsid w:val="00713B81"/>
    <w:rsid w:val="00715E80"/>
    <w:rsid w:val="0072513E"/>
    <w:rsid w:val="007350CA"/>
    <w:rsid w:val="00736CA0"/>
    <w:rsid w:val="007415F8"/>
    <w:rsid w:val="00742100"/>
    <w:rsid w:val="007451B6"/>
    <w:rsid w:val="00745A57"/>
    <w:rsid w:val="00747E02"/>
    <w:rsid w:val="00750ACD"/>
    <w:rsid w:val="007512D7"/>
    <w:rsid w:val="00751D94"/>
    <w:rsid w:val="0075448E"/>
    <w:rsid w:val="0075449F"/>
    <w:rsid w:val="007546C6"/>
    <w:rsid w:val="00756386"/>
    <w:rsid w:val="0076060A"/>
    <w:rsid w:val="00760632"/>
    <w:rsid w:val="00761560"/>
    <w:rsid w:val="00766D90"/>
    <w:rsid w:val="00770BBF"/>
    <w:rsid w:val="007722C5"/>
    <w:rsid w:val="00772DF6"/>
    <w:rsid w:val="0077607B"/>
    <w:rsid w:val="00776957"/>
    <w:rsid w:val="00777943"/>
    <w:rsid w:val="00781225"/>
    <w:rsid w:val="0078749C"/>
    <w:rsid w:val="007922EF"/>
    <w:rsid w:val="00793686"/>
    <w:rsid w:val="0079467C"/>
    <w:rsid w:val="00794D39"/>
    <w:rsid w:val="007A0B01"/>
    <w:rsid w:val="007A0BA4"/>
    <w:rsid w:val="007A1FD0"/>
    <w:rsid w:val="007A4268"/>
    <w:rsid w:val="007A75DA"/>
    <w:rsid w:val="007B0967"/>
    <w:rsid w:val="007B2298"/>
    <w:rsid w:val="007B31BE"/>
    <w:rsid w:val="007B6768"/>
    <w:rsid w:val="007B6925"/>
    <w:rsid w:val="007B741A"/>
    <w:rsid w:val="007B7BEA"/>
    <w:rsid w:val="007C569E"/>
    <w:rsid w:val="007C5FA8"/>
    <w:rsid w:val="007D2A96"/>
    <w:rsid w:val="007E08C4"/>
    <w:rsid w:val="007E2807"/>
    <w:rsid w:val="007E40DB"/>
    <w:rsid w:val="007E4D42"/>
    <w:rsid w:val="007F1FA6"/>
    <w:rsid w:val="00801625"/>
    <w:rsid w:val="00803F7B"/>
    <w:rsid w:val="0080547F"/>
    <w:rsid w:val="008116A7"/>
    <w:rsid w:val="00811A29"/>
    <w:rsid w:val="00812319"/>
    <w:rsid w:val="008154C9"/>
    <w:rsid w:val="00827182"/>
    <w:rsid w:val="00836C00"/>
    <w:rsid w:val="008477EF"/>
    <w:rsid w:val="00847EAC"/>
    <w:rsid w:val="00847FDE"/>
    <w:rsid w:val="00853096"/>
    <w:rsid w:val="00856A8F"/>
    <w:rsid w:val="00860FF7"/>
    <w:rsid w:val="008614A9"/>
    <w:rsid w:val="008661C8"/>
    <w:rsid w:val="00870659"/>
    <w:rsid w:val="00876DBE"/>
    <w:rsid w:val="00877EFA"/>
    <w:rsid w:val="00887392"/>
    <w:rsid w:val="00890B67"/>
    <w:rsid w:val="008913A9"/>
    <w:rsid w:val="008936E1"/>
    <w:rsid w:val="008942D7"/>
    <w:rsid w:val="00894A3A"/>
    <w:rsid w:val="00897F3E"/>
    <w:rsid w:val="008A055C"/>
    <w:rsid w:val="008A0D8D"/>
    <w:rsid w:val="008A16F4"/>
    <w:rsid w:val="008A4612"/>
    <w:rsid w:val="008A57C4"/>
    <w:rsid w:val="008A5B47"/>
    <w:rsid w:val="008A6701"/>
    <w:rsid w:val="008A6C0F"/>
    <w:rsid w:val="008A7E78"/>
    <w:rsid w:val="008B06EE"/>
    <w:rsid w:val="008B0932"/>
    <w:rsid w:val="008B20EE"/>
    <w:rsid w:val="008B6908"/>
    <w:rsid w:val="008C200D"/>
    <w:rsid w:val="008C4A58"/>
    <w:rsid w:val="008C5984"/>
    <w:rsid w:val="008D3139"/>
    <w:rsid w:val="008D49DC"/>
    <w:rsid w:val="008E22EE"/>
    <w:rsid w:val="008E23B8"/>
    <w:rsid w:val="008F11CB"/>
    <w:rsid w:val="009133E1"/>
    <w:rsid w:val="00916A61"/>
    <w:rsid w:val="00917814"/>
    <w:rsid w:val="00926F4A"/>
    <w:rsid w:val="009272B9"/>
    <w:rsid w:val="00931E26"/>
    <w:rsid w:val="00932487"/>
    <w:rsid w:val="009449D2"/>
    <w:rsid w:val="0095422E"/>
    <w:rsid w:val="009600AD"/>
    <w:rsid w:val="00960D49"/>
    <w:rsid w:val="00963B8B"/>
    <w:rsid w:val="009644A7"/>
    <w:rsid w:val="009760F8"/>
    <w:rsid w:val="00981353"/>
    <w:rsid w:val="0098243D"/>
    <w:rsid w:val="00983E0F"/>
    <w:rsid w:val="0098428F"/>
    <w:rsid w:val="00985004"/>
    <w:rsid w:val="00985B77"/>
    <w:rsid w:val="00987E8D"/>
    <w:rsid w:val="009A026C"/>
    <w:rsid w:val="009A2104"/>
    <w:rsid w:val="009A5161"/>
    <w:rsid w:val="009A5A63"/>
    <w:rsid w:val="009B2EC1"/>
    <w:rsid w:val="009C55F3"/>
    <w:rsid w:val="009C6A40"/>
    <w:rsid w:val="009D063B"/>
    <w:rsid w:val="009D0E55"/>
    <w:rsid w:val="009D315A"/>
    <w:rsid w:val="009E026E"/>
    <w:rsid w:val="009E139A"/>
    <w:rsid w:val="009E7E31"/>
    <w:rsid w:val="009F1EB3"/>
    <w:rsid w:val="009F6C03"/>
    <w:rsid w:val="00A009B9"/>
    <w:rsid w:val="00A0281A"/>
    <w:rsid w:val="00A05631"/>
    <w:rsid w:val="00A06193"/>
    <w:rsid w:val="00A103EC"/>
    <w:rsid w:val="00A10853"/>
    <w:rsid w:val="00A10855"/>
    <w:rsid w:val="00A152B7"/>
    <w:rsid w:val="00A33857"/>
    <w:rsid w:val="00A3674A"/>
    <w:rsid w:val="00A371C2"/>
    <w:rsid w:val="00A44FA2"/>
    <w:rsid w:val="00A458F5"/>
    <w:rsid w:val="00A50EE9"/>
    <w:rsid w:val="00A54EC8"/>
    <w:rsid w:val="00A55541"/>
    <w:rsid w:val="00A55E91"/>
    <w:rsid w:val="00A624FD"/>
    <w:rsid w:val="00A65066"/>
    <w:rsid w:val="00A714CE"/>
    <w:rsid w:val="00A7206C"/>
    <w:rsid w:val="00A7697F"/>
    <w:rsid w:val="00A833BD"/>
    <w:rsid w:val="00A83FD8"/>
    <w:rsid w:val="00A856BB"/>
    <w:rsid w:val="00A900A3"/>
    <w:rsid w:val="00A912AA"/>
    <w:rsid w:val="00A91325"/>
    <w:rsid w:val="00A974E9"/>
    <w:rsid w:val="00AA1D49"/>
    <w:rsid w:val="00AA1EB2"/>
    <w:rsid w:val="00AA69F1"/>
    <w:rsid w:val="00AA7489"/>
    <w:rsid w:val="00AA7980"/>
    <w:rsid w:val="00AA7F24"/>
    <w:rsid w:val="00AB1918"/>
    <w:rsid w:val="00AB649A"/>
    <w:rsid w:val="00AB7442"/>
    <w:rsid w:val="00AB745C"/>
    <w:rsid w:val="00AC211D"/>
    <w:rsid w:val="00AC3EC6"/>
    <w:rsid w:val="00AD4C41"/>
    <w:rsid w:val="00AD5CE2"/>
    <w:rsid w:val="00AE0922"/>
    <w:rsid w:val="00AE1DBB"/>
    <w:rsid w:val="00AE2DC7"/>
    <w:rsid w:val="00AE3E3B"/>
    <w:rsid w:val="00AE4E08"/>
    <w:rsid w:val="00AF047F"/>
    <w:rsid w:val="00AF2B29"/>
    <w:rsid w:val="00AF44E2"/>
    <w:rsid w:val="00AF45F6"/>
    <w:rsid w:val="00AF4778"/>
    <w:rsid w:val="00B01770"/>
    <w:rsid w:val="00B025DE"/>
    <w:rsid w:val="00B075D1"/>
    <w:rsid w:val="00B2495E"/>
    <w:rsid w:val="00B27FBE"/>
    <w:rsid w:val="00B32BC6"/>
    <w:rsid w:val="00B35289"/>
    <w:rsid w:val="00B37F68"/>
    <w:rsid w:val="00B40E35"/>
    <w:rsid w:val="00B438CD"/>
    <w:rsid w:val="00B459ED"/>
    <w:rsid w:val="00B47568"/>
    <w:rsid w:val="00B50324"/>
    <w:rsid w:val="00B524F0"/>
    <w:rsid w:val="00B56242"/>
    <w:rsid w:val="00B57D49"/>
    <w:rsid w:val="00B723A6"/>
    <w:rsid w:val="00B734DA"/>
    <w:rsid w:val="00B778D4"/>
    <w:rsid w:val="00B80E4F"/>
    <w:rsid w:val="00B813C1"/>
    <w:rsid w:val="00B83B42"/>
    <w:rsid w:val="00B86614"/>
    <w:rsid w:val="00B86DE8"/>
    <w:rsid w:val="00B92961"/>
    <w:rsid w:val="00B93D42"/>
    <w:rsid w:val="00BA1DEF"/>
    <w:rsid w:val="00BA1E61"/>
    <w:rsid w:val="00BA42BC"/>
    <w:rsid w:val="00BA5350"/>
    <w:rsid w:val="00BA5ABE"/>
    <w:rsid w:val="00BB325B"/>
    <w:rsid w:val="00BC16FD"/>
    <w:rsid w:val="00BC37D6"/>
    <w:rsid w:val="00BD2ECF"/>
    <w:rsid w:val="00BD4BCF"/>
    <w:rsid w:val="00BE78E0"/>
    <w:rsid w:val="00BF1256"/>
    <w:rsid w:val="00BF6BC3"/>
    <w:rsid w:val="00BF7979"/>
    <w:rsid w:val="00C017F8"/>
    <w:rsid w:val="00C141BC"/>
    <w:rsid w:val="00C1423E"/>
    <w:rsid w:val="00C1668B"/>
    <w:rsid w:val="00C208BB"/>
    <w:rsid w:val="00C21629"/>
    <w:rsid w:val="00C25474"/>
    <w:rsid w:val="00C273B9"/>
    <w:rsid w:val="00C33D82"/>
    <w:rsid w:val="00C359AB"/>
    <w:rsid w:val="00C362A5"/>
    <w:rsid w:val="00C40E78"/>
    <w:rsid w:val="00C42317"/>
    <w:rsid w:val="00C56340"/>
    <w:rsid w:val="00C5721F"/>
    <w:rsid w:val="00C65ACF"/>
    <w:rsid w:val="00C66AF5"/>
    <w:rsid w:val="00C75626"/>
    <w:rsid w:val="00C766D4"/>
    <w:rsid w:val="00C771BF"/>
    <w:rsid w:val="00C77AC8"/>
    <w:rsid w:val="00C81A7A"/>
    <w:rsid w:val="00C83F1B"/>
    <w:rsid w:val="00C84801"/>
    <w:rsid w:val="00C8489E"/>
    <w:rsid w:val="00C86838"/>
    <w:rsid w:val="00C87045"/>
    <w:rsid w:val="00C93684"/>
    <w:rsid w:val="00CB0B59"/>
    <w:rsid w:val="00CC3E75"/>
    <w:rsid w:val="00CC3E8D"/>
    <w:rsid w:val="00CC48EE"/>
    <w:rsid w:val="00CD6722"/>
    <w:rsid w:val="00CE774F"/>
    <w:rsid w:val="00CF4B7E"/>
    <w:rsid w:val="00CF591B"/>
    <w:rsid w:val="00CF63FD"/>
    <w:rsid w:val="00D020F7"/>
    <w:rsid w:val="00D05C5E"/>
    <w:rsid w:val="00D07D04"/>
    <w:rsid w:val="00D154EA"/>
    <w:rsid w:val="00D16A13"/>
    <w:rsid w:val="00D31E64"/>
    <w:rsid w:val="00D37D13"/>
    <w:rsid w:val="00D4037B"/>
    <w:rsid w:val="00D44CD9"/>
    <w:rsid w:val="00D45966"/>
    <w:rsid w:val="00D476D0"/>
    <w:rsid w:val="00D479C6"/>
    <w:rsid w:val="00D47C60"/>
    <w:rsid w:val="00D507E4"/>
    <w:rsid w:val="00D5638F"/>
    <w:rsid w:val="00D6121B"/>
    <w:rsid w:val="00D65F9A"/>
    <w:rsid w:val="00D70474"/>
    <w:rsid w:val="00D705B4"/>
    <w:rsid w:val="00D73801"/>
    <w:rsid w:val="00D82287"/>
    <w:rsid w:val="00D8372C"/>
    <w:rsid w:val="00D879EC"/>
    <w:rsid w:val="00D945BF"/>
    <w:rsid w:val="00D97FA3"/>
    <w:rsid w:val="00DA0FA5"/>
    <w:rsid w:val="00DA1789"/>
    <w:rsid w:val="00DA1CBF"/>
    <w:rsid w:val="00DA33A8"/>
    <w:rsid w:val="00DA4209"/>
    <w:rsid w:val="00DA5A92"/>
    <w:rsid w:val="00DB2EA4"/>
    <w:rsid w:val="00DB3A4D"/>
    <w:rsid w:val="00DB4E8C"/>
    <w:rsid w:val="00DB612E"/>
    <w:rsid w:val="00DB799B"/>
    <w:rsid w:val="00DC1160"/>
    <w:rsid w:val="00DD026C"/>
    <w:rsid w:val="00DD1B5B"/>
    <w:rsid w:val="00DD310B"/>
    <w:rsid w:val="00DD462C"/>
    <w:rsid w:val="00DD7564"/>
    <w:rsid w:val="00DE192D"/>
    <w:rsid w:val="00DE4C1C"/>
    <w:rsid w:val="00DE5500"/>
    <w:rsid w:val="00DE7B95"/>
    <w:rsid w:val="00DF0133"/>
    <w:rsid w:val="00DF72D7"/>
    <w:rsid w:val="00E01B52"/>
    <w:rsid w:val="00E15165"/>
    <w:rsid w:val="00E21F4E"/>
    <w:rsid w:val="00E220A1"/>
    <w:rsid w:val="00E2300F"/>
    <w:rsid w:val="00E24882"/>
    <w:rsid w:val="00E24BDF"/>
    <w:rsid w:val="00E25668"/>
    <w:rsid w:val="00E3443A"/>
    <w:rsid w:val="00E409EF"/>
    <w:rsid w:val="00E4149C"/>
    <w:rsid w:val="00E47361"/>
    <w:rsid w:val="00E56B96"/>
    <w:rsid w:val="00E60B84"/>
    <w:rsid w:val="00E70B5D"/>
    <w:rsid w:val="00E74009"/>
    <w:rsid w:val="00E742D8"/>
    <w:rsid w:val="00E761A5"/>
    <w:rsid w:val="00E8047A"/>
    <w:rsid w:val="00E82FF3"/>
    <w:rsid w:val="00E833D2"/>
    <w:rsid w:val="00E84151"/>
    <w:rsid w:val="00E87DE2"/>
    <w:rsid w:val="00E9202B"/>
    <w:rsid w:val="00E95078"/>
    <w:rsid w:val="00EA241C"/>
    <w:rsid w:val="00EA3211"/>
    <w:rsid w:val="00EA4EC8"/>
    <w:rsid w:val="00EA5B3F"/>
    <w:rsid w:val="00EA6C58"/>
    <w:rsid w:val="00EB5E8C"/>
    <w:rsid w:val="00EC0D18"/>
    <w:rsid w:val="00ED2B73"/>
    <w:rsid w:val="00EE4971"/>
    <w:rsid w:val="00EF1AD1"/>
    <w:rsid w:val="00F00ECF"/>
    <w:rsid w:val="00F04FBD"/>
    <w:rsid w:val="00F06420"/>
    <w:rsid w:val="00F11248"/>
    <w:rsid w:val="00F149DA"/>
    <w:rsid w:val="00F14C1C"/>
    <w:rsid w:val="00F14C5D"/>
    <w:rsid w:val="00F165E2"/>
    <w:rsid w:val="00F17373"/>
    <w:rsid w:val="00F21D44"/>
    <w:rsid w:val="00F24F68"/>
    <w:rsid w:val="00F30828"/>
    <w:rsid w:val="00F34ECA"/>
    <w:rsid w:val="00F4139D"/>
    <w:rsid w:val="00F5123E"/>
    <w:rsid w:val="00F627FA"/>
    <w:rsid w:val="00F74109"/>
    <w:rsid w:val="00F81A57"/>
    <w:rsid w:val="00F81BE7"/>
    <w:rsid w:val="00F83325"/>
    <w:rsid w:val="00F83716"/>
    <w:rsid w:val="00F90B0D"/>
    <w:rsid w:val="00F92966"/>
    <w:rsid w:val="00F9684E"/>
    <w:rsid w:val="00FA0580"/>
    <w:rsid w:val="00FA3D8C"/>
    <w:rsid w:val="00FB0140"/>
    <w:rsid w:val="00FB0CA1"/>
    <w:rsid w:val="00FB1381"/>
    <w:rsid w:val="00FB5866"/>
    <w:rsid w:val="00FB6970"/>
    <w:rsid w:val="00FC1256"/>
    <w:rsid w:val="00FC316B"/>
    <w:rsid w:val="00FC5E2D"/>
    <w:rsid w:val="00FC6348"/>
    <w:rsid w:val="00FD127F"/>
    <w:rsid w:val="00FD209A"/>
    <w:rsid w:val="00FD2133"/>
    <w:rsid w:val="00FD398C"/>
    <w:rsid w:val="00FD4B0B"/>
    <w:rsid w:val="00FD5931"/>
    <w:rsid w:val="00FD5DF7"/>
    <w:rsid w:val="00FE0052"/>
    <w:rsid w:val="00FE3FE6"/>
    <w:rsid w:val="00FE44D4"/>
    <w:rsid w:val="00FE6B41"/>
    <w:rsid w:val="00FF2256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C62D3"/>
  <w15:docId w15:val="{A55F0F38-614B-4C7D-8674-F528550D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424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4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07424D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7874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8749C"/>
  </w:style>
  <w:style w:type="paragraph" w:styleId="a6">
    <w:name w:val="footer"/>
    <w:basedOn w:val="a"/>
    <w:link w:val="Char0"/>
    <w:uiPriority w:val="99"/>
    <w:unhideWhenUsed/>
    <w:rsid w:val="007874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8749C"/>
  </w:style>
  <w:style w:type="paragraph" w:styleId="a7">
    <w:name w:val="List Paragraph"/>
    <w:basedOn w:val="a"/>
    <w:uiPriority w:val="34"/>
    <w:qFormat/>
    <w:rsid w:val="00EA4EC8"/>
    <w:pPr>
      <w:ind w:leftChars="400" w:left="800"/>
    </w:pPr>
  </w:style>
  <w:style w:type="character" w:styleId="a8">
    <w:name w:val="Placeholder Text"/>
    <w:basedOn w:val="a0"/>
    <w:uiPriority w:val="99"/>
    <w:semiHidden/>
    <w:rsid w:val="001A79F6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1A79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1A79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user\Desktop\&#51473;&#44256;&#46321;&#48512;\&#51473;&#44256;&#46321;&#48512;%20&#50689;&#49345;&amp;&#51020;&#50896;\&#51473;&#44256;&#46321;&#48512;%20&#54924;&#51032;&#47197;\&#51473;&#44256;&#46321;&#48512;_&#54924;&#51032;&#47197;_18&#45380;%2007&#50900;%2022&#51068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D4E271-9410-7A4A-86B9-3DE3D67E7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C:\Users\user\Desktop\중고등부\중고등부 영상&amp;음원\중고등부 회의록\중고등부_회의록_18년 07월 22일.dotx</Template>
  <TotalTime>3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장중건</cp:lastModifiedBy>
  <cp:revision>4</cp:revision>
  <dcterms:created xsi:type="dcterms:W3CDTF">2018-10-07T03:38:00Z</dcterms:created>
  <dcterms:modified xsi:type="dcterms:W3CDTF">2018-10-07T03:40:00Z</dcterms:modified>
</cp:coreProperties>
</file>