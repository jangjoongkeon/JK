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9B00" w14:textId="0C870C34" w:rsidR="0007424D" w:rsidRPr="003609A9" w:rsidRDefault="0007424D" w:rsidP="007E1055">
      <w:pPr>
        <w:widowControl/>
        <w:wordWrap/>
        <w:autoSpaceDE/>
        <w:autoSpaceDN/>
        <w:snapToGrid w:val="0"/>
        <w:ind w:right="180"/>
        <w:jc w:val="right"/>
        <w:rPr>
          <w:rFonts w:ascii="Batang" w:eastAsia="Batang" w:hAnsi="Batang" w:cs="Gulim"/>
          <w:color w:val="000000"/>
          <w:kern w:val="0"/>
          <w:szCs w:val="20"/>
        </w:rPr>
      </w:pPr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 xml:space="preserve">영통영덕성당 </w:t>
      </w:r>
      <w:proofErr w:type="spellStart"/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>중고등부</w:t>
      </w:r>
      <w:proofErr w:type="spellEnd"/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 xml:space="preserve"> 주일학교</w:t>
      </w:r>
    </w:p>
    <w:p w14:paraId="519E1F8C" w14:textId="1F4B3F60" w:rsidR="0007424D" w:rsidRPr="003609A9" w:rsidRDefault="0007424D" w:rsidP="0007424D">
      <w:pPr>
        <w:widowControl/>
        <w:wordWrap/>
        <w:autoSpaceDE/>
        <w:autoSpaceDN/>
        <w:snapToGrid w:val="0"/>
        <w:spacing w:line="384" w:lineRule="auto"/>
        <w:jc w:val="right"/>
        <w:rPr>
          <w:rFonts w:ascii="Batang" w:eastAsia="Batang" w:hAnsi="Batang" w:cs="Gulim"/>
          <w:color w:val="000000"/>
          <w:kern w:val="0"/>
          <w:szCs w:val="20"/>
        </w:rPr>
      </w:pPr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>작성일: 201</w:t>
      </w:r>
      <w:r w:rsidR="00DD1DB0">
        <w:rPr>
          <w:rFonts w:ascii="MoeumT R" w:eastAsia="MoeumT R" w:hAnsi="MoeumT R" w:cs="Gulim"/>
          <w:color w:val="000000"/>
          <w:kern w:val="0"/>
          <w:sz w:val="18"/>
          <w:szCs w:val="18"/>
        </w:rPr>
        <w:t>9</w:t>
      </w:r>
      <w:r w:rsidR="005C421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>.</w:t>
      </w:r>
      <w:r w:rsidR="00DD1DB0">
        <w:rPr>
          <w:rFonts w:ascii="MoeumT R" w:eastAsia="MoeumT R" w:hAnsi="MoeumT R" w:cs="Gulim"/>
          <w:color w:val="000000"/>
          <w:kern w:val="0"/>
          <w:sz w:val="18"/>
          <w:szCs w:val="18"/>
        </w:rPr>
        <w:t>1</w:t>
      </w:r>
      <w:r w:rsidR="007E1055">
        <w:rPr>
          <w:rFonts w:ascii="MoeumT R" w:eastAsia="MoeumT R" w:hAnsi="MoeumT R" w:cs="Gulim"/>
          <w:color w:val="000000"/>
          <w:kern w:val="0"/>
          <w:sz w:val="18"/>
          <w:szCs w:val="18"/>
        </w:rPr>
        <w:t>.</w:t>
      </w:r>
      <w:r w:rsidR="00725BB6">
        <w:rPr>
          <w:rFonts w:ascii="MoeumT R" w:eastAsia="MoeumT R" w:hAnsi="MoeumT R" w:cs="Gulim"/>
          <w:color w:val="000000"/>
          <w:kern w:val="0"/>
          <w:sz w:val="18"/>
          <w:szCs w:val="18"/>
        </w:rPr>
        <w:t>13</w:t>
      </w:r>
    </w:p>
    <w:p w14:paraId="3A2D21D0" w14:textId="77777777" w:rsidR="0007424D" w:rsidRPr="003609A9" w:rsidRDefault="009C6A40" w:rsidP="009C6A40">
      <w:pPr>
        <w:widowControl/>
        <w:wordWrap/>
        <w:autoSpaceDE/>
        <w:autoSpaceDN/>
        <w:snapToGrid w:val="0"/>
        <w:spacing w:line="384" w:lineRule="auto"/>
        <w:ind w:right="200"/>
        <w:jc w:val="right"/>
        <w:rPr>
          <w:rFonts w:ascii="Batang" w:eastAsia="Batang" w:hAnsi="Batang" w:cs="Gulim"/>
          <w:color w:val="000000"/>
          <w:kern w:val="0"/>
          <w:szCs w:val="20"/>
        </w:rPr>
      </w:pPr>
      <w:r>
        <w:rPr>
          <w:rFonts w:ascii="Batang" w:eastAsia="Batang" w:hAnsi="Batang" w:cs="Gulim" w:hint="eastAsia"/>
          <w:color w:val="000000"/>
          <w:kern w:val="0"/>
          <w:szCs w:val="20"/>
        </w:rPr>
        <w:t xml:space="preserve">  </w:t>
      </w:r>
    </w:p>
    <w:p w14:paraId="70770E3D" w14:textId="77777777" w:rsidR="0007424D" w:rsidRPr="003609A9" w:rsidRDefault="0007424D" w:rsidP="0007424D">
      <w:pPr>
        <w:widowControl/>
        <w:wordWrap/>
        <w:autoSpaceDE/>
        <w:autoSpaceDN/>
        <w:snapToGrid w:val="0"/>
        <w:spacing w:line="384" w:lineRule="auto"/>
        <w:jc w:val="center"/>
        <w:rPr>
          <w:rFonts w:ascii="Batang" w:eastAsia="Batang" w:hAnsi="Batang" w:cs="Gulim"/>
          <w:color w:val="000000"/>
          <w:kern w:val="0"/>
          <w:szCs w:val="20"/>
        </w:rPr>
      </w:pPr>
      <w:proofErr w:type="spellStart"/>
      <w:r w:rsidRPr="003609A9">
        <w:rPr>
          <w:rFonts w:ascii="MoeumT R" w:eastAsia="MoeumT R" w:hAnsi="MoeumT R" w:cs="Gulim" w:hint="eastAsia"/>
          <w:color w:val="000000"/>
          <w:kern w:val="0"/>
          <w:sz w:val="50"/>
          <w:szCs w:val="50"/>
        </w:rPr>
        <w:t>중·고등부교사</w:t>
      </w:r>
      <w:proofErr w:type="spellEnd"/>
      <w:r w:rsidRPr="003609A9">
        <w:rPr>
          <w:rFonts w:ascii="MoeumT R" w:eastAsia="MoeumT R" w:hAnsi="MoeumT R" w:cs="Gulim" w:hint="eastAsia"/>
          <w:color w:val="000000"/>
          <w:kern w:val="0"/>
          <w:sz w:val="50"/>
          <w:szCs w:val="50"/>
        </w:rPr>
        <w:t xml:space="preserve"> 회의록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178"/>
        <w:gridCol w:w="1002"/>
        <w:gridCol w:w="1047"/>
        <w:gridCol w:w="779"/>
        <w:gridCol w:w="780"/>
        <w:gridCol w:w="709"/>
        <w:gridCol w:w="1984"/>
        <w:gridCol w:w="3203"/>
      </w:tblGrid>
      <w:tr w:rsidR="0007424D" w14:paraId="596C1D94" w14:textId="77777777" w:rsidTr="00AF4778">
        <w:trPr>
          <w:trHeight w:val="521"/>
        </w:trPr>
        <w:tc>
          <w:tcPr>
            <w:tcW w:w="1178" w:type="dxa"/>
            <w:vAlign w:val="center"/>
          </w:tcPr>
          <w:p w14:paraId="226A26A9" w14:textId="77777777" w:rsidR="0007424D" w:rsidRPr="00FB0140" w:rsidRDefault="00AF4778" w:rsidP="0007424D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진행자</w:t>
            </w:r>
          </w:p>
        </w:tc>
        <w:tc>
          <w:tcPr>
            <w:tcW w:w="4317" w:type="dxa"/>
            <w:gridSpan w:val="5"/>
            <w:vAlign w:val="center"/>
          </w:tcPr>
          <w:p w14:paraId="5D59D578" w14:textId="606B93B5" w:rsidR="00AF047F" w:rsidRDefault="00DD1DB0" w:rsidP="00AF047F">
            <w:pPr>
              <w:jc w:val="center"/>
            </w:pPr>
            <w:r>
              <w:rPr>
                <w:rFonts w:hint="eastAsia"/>
              </w:rPr>
              <w:t xml:space="preserve">장중건 </w:t>
            </w:r>
            <w:proofErr w:type="spellStart"/>
            <w:r>
              <w:rPr>
                <w:rFonts w:hint="eastAsia"/>
              </w:rPr>
              <w:t>마리오</w:t>
            </w:r>
            <w:proofErr w:type="spellEnd"/>
          </w:p>
        </w:tc>
        <w:tc>
          <w:tcPr>
            <w:tcW w:w="1984" w:type="dxa"/>
            <w:vAlign w:val="center"/>
          </w:tcPr>
          <w:p w14:paraId="5A5F3FA6" w14:textId="77777777" w:rsidR="0007424D" w:rsidRPr="00FB0140" w:rsidRDefault="00AF4778" w:rsidP="00AF477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작성자</w:t>
            </w:r>
          </w:p>
        </w:tc>
        <w:tc>
          <w:tcPr>
            <w:tcW w:w="3203" w:type="dxa"/>
            <w:vAlign w:val="center"/>
          </w:tcPr>
          <w:p w14:paraId="1319A218" w14:textId="1C43E417" w:rsidR="0007424D" w:rsidRDefault="00DD1DB0" w:rsidP="00FD5DF7">
            <w:pPr>
              <w:jc w:val="center"/>
            </w:pPr>
            <w:r>
              <w:rPr>
                <w:rFonts w:hint="eastAsia"/>
              </w:rPr>
              <w:t xml:space="preserve">장중건 </w:t>
            </w:r>
            <w:proofErr w:type="spellStart"/>
            <w:r>
              <w:rPr>
                <w:rFonts w:hint="eastAsia"/>
              </w:rPr>
              <w:t>마리오</w:t>
            </w:r>
            <w:proofErr w:type="spellEnd"/>
          </w:p>
        </w:tc>
      </w:tr>
      <w:tr w:rsidR="0007424D" w14:paraId="3493FB0E" w14:textId="77777777" w:rsidTr="00AF4778">
        <w:trPr>
          <w:trHeight w:val="521"/>
        </w:trPr>
        <w:tc>
          <w:tcPr>
            <w:tcW w:w="1178" w:type="dxa"/>
            <w:vAlign w:val="center"/>
          </w:tcPr>
          <w:p w14:paraId="23B78CB6" w14:textId="77777777" w:rsidR="0007424D" w:rsidRPr="00FB0140" w:rsidRDefault="00AF4778" w:rsidP="00AF477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시작기도</w:t>
            </w:r>
          </w:p>
        </w:tc>
        <w:tc>
          <w:tcPr>
            <w:tcW w:w="4317" w:type="dxa"/>
            <w:gridSpan w:val="5"/>
            <w:vAlign w:val="center"/>
          </w:tcPr>
          <w:p w14:paraId="539DE2B4" w14:textId="77777777" w:rsidR="0007424D" w:rsidRDefault="007415F8" w:rsidP="00876DBE">
            <w:pPr>
              <w:jc w:val="center"/>
            </w:pPr>
            <w:proofErr w:type="spellStart"/>
            <w:r>
              <w:rPr>
                <w:rFonts w:hint="eastAsia"/>
              </w:rPr>
              <w:t>성호경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876DBE">
              <w:rPr>
                <w:rFonts w:hint="eastAsia"/>
              </w:rPr>
              <w:t>주모송</w:t>
            </w:r>
            <w:proofErr w:type="spellEnd"/>
            <w:r w:rsidR="00AF047F">
              <w:rPr>
                <w:rFonts w:hint="eastAsia"/>
              </w:rPr>
              <w:t xml:space="preserve">, </w:t>
            </w:r>
            <w:proofErr w:type="spellStart"/>
            <w:r w:rsidR="00AF047F">
              <w:rPr>
                <w:rFonts w:hint="eastAsia"/>
              </w:rPr>
              <w:t>교사십계명</w:t>
            </w:r>
            <w:proofErr w:type="spellEnd"/>
          </w:p>
        </w:tc>
        <w:tc>
          <w:tcPr>
            <w:tcW w:w="1984" w:type="dxa"/>
            <w:vAlign w:val="center"/>
          </w:tcPr>
          <w:p w14:paraId="6B0F0342" w14:textId="77777777" w:rsidR="0007424D" w:rsidRPr="00FB0140" w:rsidRDefault="00AF4778" w:rsidP="00AF477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마침기도</w:t>
            </w:r>
            <w:proofErr w:type="spellEnd"/>
          </w:p>
        </w:tc>
        <w:tc>
          <w:tcPr>
            <w:tcW w:w="3203" w:type="dxa"/>
            <w:vAlign w:val="center"/>
          </w:tcPr>
          <w:p w14:paraId="39FCDC16" w14:textId="77777777" w:rsidR="0007424D" w:rsidRDefault="000112C9" w:rsidP="00D476D0">
            <w:pPr>
              <w:jc w:val="center"/>
            </w:pPr>
            <w:proofErr w:type="spellStart"/>
            <w:r>
              <w:rPr>
                <w:rFonts w:hint="eastAsia"/>
              </w:rPr>
              <w:t>영광송</w:t>
            </w:r>
            <w:proofErr w:type="spellEnd"/>
          </w:p>
        </w:tc>
      </w:tr>
      <w:tr w:rsidR="004D394E" w14:paraId="5E83D06B" w14:textId="77777777" w:rsidTr="008D14BD">
        <w:trPr>
          <w:trHeight w:val="521"/>
        </w:trPr>
        <w:tc>
          <w:tcPr>
            <w:tcW w:w="1178" w:type="dxa"/>
            <w:vAlign w:val="center"/>
          </w:tcPr>
          <w:p w14:paraId="2C13115E" w14:textId="77777777" w:rsidR="004D394E" w:rsidRPr="00FB0140" w:rsidRDefault="004D394E" w:rsidP="00AF477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말씀읽기</w:t>
            </w:r>
            <w:proofErr w:type="spellEnd"/>
          </w:p>
        </w:tc>
        <w:tc>
          <w:tcPr>
            <w:tcW w:w="9504" w:type="dxa"/>
            <w:gridSpan w:val="7"/>
            <w:vAlign w:val="center"/>
          </w:tcPr>
          <w:p w14:paraId="4EEFBF1E" w14:textId="21DDE310" w:rsidR="00DD1DB0" w:rsidRPr="00BB5624" w:rsidRDefault="00725BB6" w:rsidP="00725BB6">
            <w:r>
              <w:rPr>
                <w:rFonts w:hint="eastAsia"/>
              </w:rPr>
              <w:t xml:space="preserve">성령으로 오실 때의 대표적인 모습 </w:t>
            </w:r>
            <w:r>
              <w:t xml:space="preserve">: </w:t>
            </w:r>
            <w:r>
              <w:rPr>
                <w:rFonts w:hint="eastAsia"/>
              </w:rPr>
              <w:t>불꽃,</w:t>
            </w:r>
            <w:r>
              <w:t xml:space="preserve"> </w:t>
            </w:r>
            <w:r>
              <w:rPr>
                <w:rFonts w:hint="eastAsia"/>
              </w:rPr>
              <w:t xml:space="preserve">비둘기 -사도행전 </w:t>
            </w:r>
            <w:r w:rsidR="00DD1DB0">
              <w:rPr>
                <w:rFonts w:hint="eastAsia"/>
              </w:rPr>
              <w:t xml:space="preserve"> </w:t>
            </w:r>
          </w:p>
        </w:tc>
      </w:tr>
      <w:tr w:rsidR="007415F8" w14:paraId="7DF1E7EA" w14:textId="77777777" w:rsidTr="008D14BD">
        <w:trPr>
          <w:trHeight w:val="521"/>
        </w:trPr>
        <w:tc>
          <w:tcPr>
            <w:tcW w:w="1178" w:type="dxa"/>
            <w:vAlign w:val="center"/>
          </w:tcPr>
          <w:p w14:paraId="01DF6FA4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교사출석</w:t>
            </w:r>
          </w:p>
        </w:tc>
        <w:tc>
          <w:tcPr>
            <w:tcW w:w="9504" w:type="dxa"/>
            <w:gridSpan w:val="7"/>
            <w:vAlign w:val="center"/>
          </w:tcPr>
          <w:p w14:paraId="73CAA717" w14:textId="5CF9448A" w:rsidR="007415F8" w:rsidRDefault="007415F8" w:rsidP="007415F8">
            <w:pPr>
              <w:ind w:firstLineChars="200" w:firstLine="480"/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B0140">
              <w:rPr>
                <w:rFonts w:hint="eastAsia"/>
                <w:b/>
                <w:sz w:val="24"/>
                <w:szCs w:val="24"/>
              </w:rPr>
              <w:t>총</w:t>
            </w:r>
            <w:r w:rsidR="006F7DE5"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="00725BB6">
              <w:rPr>
                <w:b/>
                <w:sz w:val="24"/>
                <w:szCs w:val="24"/>
              </w:rPr>
              <w:t>4</w:t>
            </w:r>
            <w:r w:rsidRPr="00FB0140">
              <w:rPr>
                <w:rFonts w:hint="eastAsia"/>
                <w:b/>
                <w:sz w:val="24"/>
                <w:szCs w:val="24"/>
              </w:rPr>
              <w:t>명</w:t>
            </w:r>
            <w:r>
              <w:rPr>
                <w:rFonts w:hint="eastAsia"/>
              </w:rPr>
              <w:t xml:space="preserve">    </w:t>
            </w:r>
            <w:r w:rsidRPr="00FB0140">
              <w:rPr>
                <w:rFonts w:hint="eastAsia"/>
                <w:b/>
              </w:rPr>
              <w:t>출석</w:t>
            </w:r>
            <w:r w:rsidR="006F7DE5">
              <w:rPr>
                <w:rFonts w:hint="eastAsia"/>
              </w:rPr>
              <w:t xml:space="preserve"> </w:t>
            </w:r>
            <w:r w:rsidR="00725BB6">
              <w:t>4</w:t>
            </w:r>
            <w:r>
              <w:rPr>
                <w:rFonts w:hint="eastAsia"/>
              </w:rPr>
              <w:t xml:space="preserve">명              </w:t>
            </w:r>
            <w:r w:rsidRPr="0043587D">
              <w:rPr>
                <w:rFonts w:hint="eastAsia"/>
                <w:b/>
              </w:rPr>
              <w:t xml:space="preserve">지각 </w:t>
            </w:r>
            <w:r w:rsidR="00632E11">
              <w:rPr>
                <w:b/>
              </w:rPr>
              <w:t>0</w:t>
            </w:r>
            <w:r w:rsidR="00632E11">
              <w:rPr>
                <w:rFonts w:hint="eastAsia"/>
                <w:b/>
              </w:rPr>
              <w:t>명</w:t>
            </w:r>
            <w:r>
              <w:rPr>
                <w:rFonts w:hint="eastAsia"/>
                <w:b/>
              </w:rPr>
              <w:t xml:space="preserve"> </w:t>
            </w:r>
          </w:p>
          <w:p w14:paraId="40790642" w14:textId="51FCF7E5" w:rsidR="007415F8" w:rsidRPr="00D10FBB" w:rsidRDefault="007415F8" w:rsidP="007415F8">
            <w:pPr>
              <w:ind w:firstLineChars="2100" w:firstLine="4200"/>
            </w:pPr>
            <w:r w:rsidRPr="00FB0140">
              <w:rPr>
                <w:rFonts w:hint="eastAsia"/>
                <w:b/>
              </w:rPr>
              <w:t>결석</w:t>
            </w:r>
            <w:r w:rsidR="006F7DE5">
              <w:rPr>
                <w:rFonts w:hint="eastAsia"/>
                <w:b/>
              </w:rPr>
              <w:t xml:space="preserve"> </w:t>
            </w:r>
            <w:r w:rsidR="00DD1DB0">
              <w:rPr>
                <w:b/>
              </w:rPr>
              <w:t>0</w:t>
            </w:r>
            <w:r>
              <w:rPr>
                <w:rFonts w:hint="eastAsia"/>
                <w:b/>
              </w:rPr>
              <w:t xml:space="preserve">명 </w:t>
            </w:r>
            <w:r w:rsidR="00632E11">
              <w:rPr>
                <w:b/>
              </w:rPr>
              <w:t>()</w:t>
            </w:r>
          </w:p>
        </w:tc>
      </w:tr>
      <w:tr w:rsidR="007415F8" w14:paraId="10440AC5" w14:textId="77777777" w:rsidTr="00AF4778">
        <w:trPr>
          <w:trHeight w:val="263"/>
        </w:trPr>
        <w:tc>
          <w:tcPr>
            <w:tcW w:w="1178" w:type="dxa"/>
            <w:vMerge w:val="restart"/>
            <w:vAlign w:val="center"/>
          </w:tcPr>
          <w:p w14:paraId="445B0953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학생 출석</w:t>
            </w:r>
          </w:p>
        </w:tc>
        <w:tc>
          <w:tcPr>
            <w:tcW w:w="1002" w:type="dxa"/>
            <w:vMerge w:val="restart"/>
            <w:vAlign w:val="center"/>
          </w:tcPr>
          <w:p w14:paraId="73817ECE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부서</w:t>
            </w:r>
          </w:p>
        </w:tc>
        <w:tc>
          <w:tcPr>
            <w:tcW w:w="1047" w:type="dxa"/>
            <w:vMerge w:val="restart"/>
            <w:vAlign w:val="center"/>
          </w:tcPr>
          <w:p w14:paraId="49EA93E1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등록인원</w:t>
            </w:r>
          </w:p>
        </w:tc>
        <w:tc>
          <w:tcPr>
            <w:tcW w:w="1559" w:type="dxa"/>
            <w:gridSpan w:val="2"/>
            <w:vAlign w:val="center"/>
          </w:tcPr>
          <w:p w14:paraId="47380012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출석인원</w:t>
            </w:r>
          </w:p>
        </w:tc>
        <w:tc>
          <w:tcPr>
            <w:tcW w:w="709" w:type="dxa"/>
            <w:vMerge w:val="restart"/>
            <w:vAlign w:val="center"/>
          </w:tcPr>
          <w:p w14:paraId="4A678A81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193E53">
              <w:rPr>
                <w:rFonts w:hint="eastAsia"/>
                <w:b/>
                <w:sz w:val="18"/>
              </w:rPr>
              <w:t>비고</w:t>
            </w:r>
          </w:p>
        </w:tc>
        <w:tc>
          <w:tcPr>
            <w:tcW w:w="5187" w:type="dxa"/>
            <w:gridSpan w:val="2"/>
            <w:vMerge w:val="restart"/>
            <w:vAlign w:val="center"/>
          </w:tcPr>
          <w:p w14:paraId="01395A26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교육내용</w:t>
            </w:r>
          </w:p>
        </w:tc>
      </w:tr>
      <w:tr w:rsidR="007415F8" w14:paraId="5831E3F0" w14:textId="77777777" w:rsidTr="00AF4778">
        <w:trPr>
          <w:trHeight w:val="262"/>
        </w:trPr>
        <w:tc>
          <w:tcPr>
            <w:tcW w:w="1178" w:type="dxa"/>
            <w:vMerge/>
            <w:vAlign w:val="center"/>
          </w:tcPr>
          <w:p w14:paraId="1D5DEC6E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Merge/>
            <w:vAlign w:val="center"/>
          </w:tcPr>
          <w:p w14:paraId="3743F42B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47" w:type="dxa"/>
            <w:vMerge/>
            <w:vAlign w:val="center"/>
          </w:tcPr>
          <w:p w14:paraId="44FADA4B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6695481C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미사</w:t>
            </w:r>
          </w:p>
        </w:tc>
        <w:tc>
          <w:tcPr>
            <w:tcW w:w="780" w:type="dxa"/>
            <w:vAlign w:val="center"/>
          </w:tcPr>
          <w:p w14:paraId="07FC4459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교리</w:t>
            </w:r>
          </w:p>
        </w:tc>
        <w:tc>
          <w:tcPr>
            <w:tcW w:w="709" w:type="dxa"/>
            <w:vMerge/>
            <w:vAlign w:val="center"/>
          </w:tcPr>
          <w:p w14:paraId="73D6CC91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14:paraId="1272C666" w14:textId="77777777" w:rsidR="007415F8" w:rsidRDefault="007415F8" w:rsidP="007415F8">
            <w:pPr>
              <w:jc w:val="center"/>
            </w:pPr>
          </w:p>
        </w:tc>
      </w:tr>
      <w:tr w:rsidR="007415F8" w14:paraId="50084F3F" w14:textId="77777777" w:rsidTr="008477EF">
        <w:trPr>
          <w:trHeight w:val="671"/>
        </w:trPr>
        <w:tc>
          <w:tcPr>
            <w:tcW w:w="1178" w:type="dxa"/>
            <w:vMerge/>
            <w:vAlign w:val="center"/>
          </w:tcPr>
          <w:p w14:paraId="0D024076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14:paraId="2A6FB347" w14:textId="77777777"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14:paraId="1A3D7E6A" w14:textId="77777777"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1047" w:type="dxa"/>
            <w:vAlign w:val="center"/>
          </w:tcPr>
          <w:p w14:paraId="44277742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79" w:type="dxa"/>
            <w:vAlign w:val="center"/>
          </w:tcPr>
          <w:p w14:paraId="3916F525" w14:textId="0850E485" w:rsidR="007415F8" w:rsidRDefault="00725BB6" w:rsidP="007415F8">
            <w:pPr>
              <w:jc w:val="center"/>
            </w:pPr>
            <w:r>
              <w:t>8</w:t>
            </w:r>
          </w:p>
        </w:tc>
        <w:tc>
          <w:tcPr>
            <w:tcW w:w="780" w:type="dxa"/>
            <w:vAlign w:val="center"/>
          </w:tcPr>
          <w:p w14:paraId="40C761EF" w14:textId="4C59B1DF" w:rsidR="007415F8" w:rsidRDefault="003D2BF4" w:rsidP="007415F8">
            <w:pPr>
              <w:jc w:val="center"/>
            </w:pPr>
            <w:r>
              <w:rPr>
                <w:rFonts w:hint="eastAsia"/>
              </w:rPr>
              <w:t>방학</w:t>
            </w:r>
          </w:p>
        </w:tc>
        <w:tc>
          <w:tcPr>
            <w:tcW w:w="709" w:type="dxa"/>
            <w:vAlign w:val="center"/>
          </w:tcPr>
          <w:p w14:paraId="3C04F154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 w:val="restart"/>
            <w:vAlign w:val="center"/>
          </w:tcPr>
          <w:p w14:paraId="24AB05C0" w14:textId="328E7C52" w:rsidR="007415F8" w:rsidRDefault="007415F8" w:rsidP="007415F8">
            <w:pPr>
              <w:jc w:val="center"/>
            </w:pPr>
          </w:p>
        </w:tc>
      </w:tr>
      <w:tr w:rsidR="007415F8" w14:paraId="765C875A" w14:textId="77777777" w:rsidTr="008477EF">
        <w:trPr>
          <w:trHeight w:val="540"/>
        </w:trPr>
        <w:tc>
          <w:tcPr>
            <w:tcW w:w="1178" w:type="dxa"/>
            <w:vMerge/>
            <w:vAlign w:val="center"/>
          </w:tcPr>
          <w:p w14:paraId="69D4FC13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14:paraId="2AD75D17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1047" w:type="dxa"/>
            <w:vAlign w:val="center"/>
          </w:tcPr>
          <w:p w14:paraId="231AFC52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79" w:type="dxa"/>
            <w:vAlign w:val="center"/>
          </w:tcPr>
          <w:p w14:paraId="5D4E9BC5" w14:textId="097D34E0" w:rsidR="007415F8" w:rsidRDefault="00147C1D" w:rsidP="007415F8">
            <w:pPr>
              <w:jc w:val="center"/>
            </w:pPr>
            <w:r>
              <w:t>6</w:t>
            </w:r>
          </w:p>
        </w:tc>
        <w:tc>
          <w:tcPr>
            <w:tcW w:w="780" w:type="dxa"/>
            <w:vAlign w:val="center"/>
          </w:tcPr>
          <w:p w14:paraId="2BBAC76F" w14:textId="57034C9E" w:rsidR="007415F8" w:rsidRDefault="003D2BF4" w:rsidP="007415F8">
            <w:pPr>
              <w:jc w:val="center"/>
            </w:pPr>
            <w:r>
              <w:rPr>
                <w:rFonts w:hint="eastAsia"/>
              </w:rPr>
              <w:t>방학</w:t>
            </w:r>
          </w:p>
        </w:tc>
        <w:tc>
          <w:tcPr>
            <w:tcW w:w="709" w:type="dxa"/>
            <w:vAlign w:val="center"/>
          </w:tcPr>
          <w:p w14:paraId="3781B242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14:paraId="05A06C04" w14:textId="77777777" w:rsidR="007415F8" w:rsidRDefault="007415F8" w:rsidP="007415F8">
            <w:pPr>
              <w:jc w:val="center"/>
            </w:pPr>
          </w:p>
        </w:tc>
      </w:tr>
      <w:tr w:rsidR="007415F8" w14:paraId="59FC7860" w14:textId="77777777" w:rsidTr="00AF4778">
        <w:trPr>
          <w:trHeight w:val="521"/>
        </w:trPr>
        <w:tc>
          <w:tcPr>
            <w:tcW w:w="1178" w:type="dxa"/>
            <w:vMerge/>
            <w:vAlign w:val="center"/>
          </w:tcPr>
          <w:p w14:paraId="56C186D9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14:paraId="595F161C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1047" w:type="dxa"/>
            <w:vAlign w:val="center"/>
          </w:tcPr>
          <w:p w14:paraId="2FE023DD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79" w:type="dxa"/>
            <w:vAlign w:val="center"/>
          </w:tcPr>
          <w:p w14:paraId="44CC9A25" w14:textId="7F504B2B" w:rsidR="007415F8" w:rsidRDefault="00147C1D" w:rsidP="007415F8">
            <w:pPr>
              <w:jc w:val="center"/>
            </w:pPr>
            <w:r>
              <w:t>4</w:t>
            </w:r>
          </w:p>
        </w:tc>
        <w:tc>
          <w:tcPr>
            <w:tcW w:w="780" w:type="dxa"/>
            <w:vAlign w:val="center"/>
          </w:tcPr>
          <w:p w14:paraId="78425481" w14:textId="0D4D4CF0" w:rsidR="007415F8" w:rsidRDefault="003D2BF4" w:rsidP="007415F8">
            <w:pPr>
              <w:jc w:val="center"/>
            </w:pPr>
            <w:r>
              <w:rPr>
                <w:rFonts w:hint="eastAsia"/>
              </w:rPr>
              <w:t>방학</w:t>
            </w:r>
          </w:p>
        </w:tc>
        <w:tc>
          <w:tcPr>
            <w:tcW w:w="709" w:type="dxa"/>
            <w:vAlign w:val="center"/>
          </w:tcPr>
          <w:p w14:paraId="23B0DB9D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14:paraId="52E5EE86" w14:textId="77777777" w:rsidR="007415F8" w:rsidRDefault="007415F8" w:rsidP="007415F8">
            <w:pPr>
              <w:jc w:val="center"/>
            </w:pPr>
          </w:p>
        </w:tc>
      </w:tr>
      <w:tr w:rsidR="007415F8" w:rsidRPr="00E01B52" w14:paraId="0F17F258" w14:textId="77777777" w:rsidTr="00C771BF">
        <w:trPr>
          <w:trHeight w:val="1073"/>
        </w:trPr>
        <w:tc>
          <w:tcPr>
            <w:tcW w:w="1178" w:type="dxa"/>
            <w:vMerge w:val="restart"/>
            <w:vAlign w:val="center"/>
          </w:tcPr>
          <w:p w14:paraId="45A2D1B8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미사 평가</w:t>
            </w:r>
          </w:p>
        </w:tc>
        <w:tc>
          <w:tcPr>
            <w:tcW w:w="1002" w:type="dxa"/>
            <w:vAlign w:val="center"/>
          </w:tcPr>
          <w:p w14:paraId="12544754" w14:textId="77777777"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14:paraId="46411FEE" w14:textId="77777777"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8502" w:type="dxa"/>
            <w:gridSpan w:val="6"/>
            <w:vAlign w:val="center"/>
          </w:tcPr>
          <w:p w14:paraId="4B72D310" w14:textId="4061F83E" w:rsidR="007415F8" w:rsidRPr="008372A0" w:rsidRDefault="00725BB6" w:rsidP="007415F8">
            <w:pPr>
              <w:rPr>
                <w:rFonts w:hint="eastAsia"/>
              </w:rPr>
            </w:pPr>
            <w:r>
              <w:rPr>
                <w:rFonts w:hint="eastAsia"/>
              </w:rPr>
              <w:t>예비 중1</w:t>
            </w:r>
            <w:r>
              <w:t xml:space="preserve"> </w:t>
            </w:r>
            <w:r>
              <w:rPr>
                <w:rFonts w:hint="eastAsia"/>
              </w:rPr>
              <w:t xml:space="preserve">보편 </w:t>
            </w:r>
            <w:r>
              <w:t>2</w:t>
            </w:r>
            <w:r>
              <w:rPr>
                <w:rFonts w:hint="eastAsia"/>
              </w:rPr>
              <w:t xml:space="preserve">명 </w:t>
            </w:r>
            <w:proofErr w:type="spellStart"/>
            <w:r>
              <w:rPr>
                <w:rFonts w:hint="eastAsia"/>
              </w:rPr>
              <w:t>올려봄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국어책 읽듯이 하는 </w:t>
            </w:r>
            <w:r w:rsidR="00147C1D">
              <w:rPr>
                <w:rFonts w:hint="eastAsia"/>
              </w:rPr>
              <w:t xml:space="preserve">모습을 고칠 필요가 </w:t>
            </w:r>
            <w:proofErr w:type="spellStart"/>
            <w:r w:rsidR="00147C1D">
              <w:rPr>
                <w:rFonts w:hint="eastAsia"/>
              </w:rPr>
              <w:t>있어보임</w:t>
            </w:r>
            <w:proofErr w:type="spellEnd"/>
            <w:r w:rsidR="00147C1D">
              <w:rPr>
                <w:rFonts w:hint="eastAsia"/>
              </w:rPr>
              <w:t>.</w:t>
            </w:r>
          </w:p>
        </w:tc>
      </w:tr>
      <w:tr w:rsidR="007415F8" w:rsidRPr="00DB4E8C" w14:paraId="6B080B99" w14:textId="77777777" w:rsidTr="00C771BF">
        <w:trPr>
          <w:trHeight w:val="1015"/>
        </w:trPr>
        <w:tc>
          <w:tcPr>
            <w:tcW w:w="1178" w:type="dxa"/>
            <w:vMerge/>
            <w:vAlign w:val="center"/>
          </w:tcPr>
          <w:p w14:paraId="24B8D22B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616377F0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8502" w:type="dxa"/>
            <w:gridSpan w:val="6"/>
            <w:vAlign w:val="center"/>
          </w:tcPr>
          <w:p w14:paraId="3FFD147E" w14:textId="3391DDA3" w:rsidR="0024020B" w:rsidRPr="00832D1A" w:rsidRDefault="00147C1D" w:rsidP="006E7E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베이스소리</w:t>
            </w:r>
            <w:proofErr w:type="spellEnd"/>
            <w:r>
              <w:rPr>
                <w:rFonts w:hint="eastAsia"/>
              </w:rPr>
              <w:t xml:space="preserve"> 지난주보다 </w:t>
            </w:r>
            <w:proofErr w:type="spellStart"/>
            <w:r>
              <w:rPr>
                <w:rFonts w:hint="eastAsia"/>
              </w:rPr>
              <w:t>잘들림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415F8" w14:paraId="34E797D8" w14:textId="77777777" w:rsidTr="00AF4778">
        <w:trPr>
          <w:trHeight w:val="886"/>
        </w:trPr>
        <w:tc>
          <w:tcPr>
            <w:tcW w:w="1178" w:type="dxa"/>
            <w:vMerge/>
            <w:vAlign w:val="center"/>
          </w:tcPr>
          <w:p w14:paraId="2EB1E704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79F856CC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8502" w:type="dxa"/>
            <w:gridSpan w:val="6"/>
            <w:vAlign w:val="center"/>
          </w:tcPr>
          <w:p w14:paraId="4726C1DA" w14:textId="22F4C4A4" w:rsidR="007415F8" w:rsidRPr="00A900A3" w:rsidRDefault="00147C1D" w:rsidP="007415F8">
            <w:pPr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입당 파견 연습.</w:t>
            </w:r>
            <w:r>
              <w:rPr>
                <w:color w:val="000000" w:themeColor="text1"/>
                <w:szCs w:val="24"/>
              </w:rPr>
              <w:t xml:space="preserve"> </w:t>
            </w:r>
          </w:p>
        </w:tc>
      </w:tr>
      <w:tr w:rsidR="007415F8" w:rsidRPr="00E3443A" w14:paraId="01C0161F" w14:textId="77777777" w:rsidTr="00C771BF">
        <w:trPr>
          <w:trHeight w:val="1045"/>
        </w:trPr>
        <w:tc>
          <w:tcPr>
            <w:tcW w:w="1178" w:type="dxa"/>
            <w:vMerge w:val="restart"/>
            <w:vAlign w:val="center"/>
          </w:tcPr>
          <w:p w14:paraId="33B91688" w14:textId="77777777" w:rsidR="007415F8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교리 평가</w:t>
            </w:r>
          </w:p>
          <w:p w14:paraId="5EA229CF" w14:textId="77777777" w:rsidR="007415F8" w:rsidRPr="00FB0140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및 부서 활동</w:t>
            </w:r>
          </w:p>
        </w:tc>
        <w:tc>
          <w:tcPr>
            <w:tcW w:w="1002" w:type="dxa"/>
            <w:vAlign w:val="center"/>
          </w:tcPr>
          <w:p w14:paraId="0E2AD234" w14:textId="77777777"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14:paraId="1BCECCDD" w14:textId="77777777"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8502" w:type="dxa"/>
            <w:gridSpan w:val="6"/>
            <w:vAlign w:val="center"/>
          </w:tcPr>
          <w:p w14:paraId="6796080F" w14:textId="5E823F22" w:rsidR="009F6C03" w:rsidRPr="001405C3" w:rsidRDefault="003D2BF4" w:rsidP="00172945">
            <w:r>
              <w:rPr>
                <w:rFonts w:hint="eastAsia"/>
              </w:rPr>
              <w:t>방학,</w:t>
            </w:r>
            <w:r>
              <w:t xml:space="preserve"> </w:t>
            </w:r>
            <w:r>
              <w:rPr>
                <w:rFonts w:hint="eastAsia"/>
              </w:rPr>
              <w:t>간식</w:t>
            </w:r>
          </w:p>
        </w:tc>
      </w:tr>
      <w:tr w:rsidR="007415F8" w:rsidRPr="00C1668B" w14:paraId="42F67AFD" w14:textId="77777777" w:rsidTr="00C771BF">
        <w:trPr>
          <w:trHeight w:val="989"/>
        </w:trPr>
        <w:tc>
          <w:tcPr>
            <w:tcW w:w="1178" w:type="dxa"/>
            <w:vMerge/>
            <w:vAlign w:val="center"/>
          </w:tcPr>
          <w:p w14:paraId="411D619A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1F362F96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8502" w:type="dxa"/>
            <w:gridSpan w:val="6"/>
            <w:vAlign w:val="center"/>
          </w:tcPr>
          <w:p w14:paraId="7CCC416A" w14:textId="0EFC07F5" w:rsidR="007415F8" w:rsidRPr="00DF72D7" w:rsidRDefault="00147C1D" w:rsidP="007415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방학,</w:t>
            </w:r>
            <w:r>
              <w:t xml:space="preserve"> </w:t>
            </w:r>
            <w:r>
              <w:rPr>
                <w:rFonts w:hint="eastAsia"/>
              </w:rPr>
              <w:t>대영광송,</w:t>
            </w:r>
            <w:r>
              <w:t xml:space="preserve"> </w:t>
            </w:r>
            <w:r>
              <w:rPr>
                <w:rFonts w:hint="eastAsia"/>
              </w:rPr>
              <w:t xml:space="preserve">다음주 성체 </w:t>
            </w:r>
            <w:r>
              <w:t>1</w:t>
            </w:r>
            <w:r>
              <w:rPr>
                <w:rFonts w:hint="eastAsia"/>
              </w:rPr>
              <w:t>번(하늘의 태양은 못되더라도</w:t>
            </w:r>
            <w:r>
              <w:t xml:space="preserve">) </w:t>
            </w:r>
            <w:r>
              <w:rPr>
                <w:rFonts w:hint="eastAsia"/>
              </w:rPr>
              <w:t>연습</w:t>
            </w:r>
          </w:p>
        </w:tc>
      </w:tr>
      <w:tr w:rsidR="007415F8" w:rsidRPr="00A7697F" w14:paraId="391FCC0A" w14:textId="77777777" w:rsidTr="00FB0140">
        <w:trPr>
          <w:trHeight w:val="886"/>
        </w:trPr>
        <w:tc>
          <w:tcPr>
            <w:tcW w:w="1178" w:type="dxa"/>
            <w:vMerge/>
            <w:vAlign w:val="center"/>
          </w:tcPr>
          <w:p w14:paraId="04D922F1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191E21AA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8502" w:type="dxa"/>
            <w:gridSpan w:val="6"/>
            <w:vAlign w:val="center"/>
          </w:tcPr>
          <w:p w14:paraId="33FE2D62" w14:textId="709D07B7" w:rsidR="007415F8" w:rsidRPr="004B4CBE" w:rsidRDefault="003D2BF4" w:rsidP="007415F8">
            <w:pPr>
              <w:jc w:val="left"/>
            </w:pPr>
            <w:r>
              <w:rPr>
                <w:rFonts w:hint="eastAsia"/>
              </w:rPr>
              <w:t>방학,</w:t>
            </w:r>
            <w:r>
              <w:t xml:space="preserve"> </w:t>
            </w:r>
            <w:r>
              <w:rPr>
                <w:rFonts w:hint="eastAsia"/>
              </w:rPr>
              <w:t>간식</w:t>
            </w:r>
          </w:p>
        </w:tc>
      </w:tr>
    </w:tbl>
    <w:p w14:paraId="13E36165" w14:textId="77777777" w:rsidR="0007424D" w:rsidRDefault="0007424D">
      <w:pPr>
        <w:widowControl/>
        <w:wordWrap/>
        <w:autoSpaceDE/>
        <w:autoSpaceDN/>
        <w:jc w:val="left"/>
      </w:pPr>
    </w:p>
    <w:p w14:paraId="151C174B" w14:textId="77777777" w:rsidR="003A7856" w:rsidRDefault="003A7856">
      <w:pPr>
        <w:widowControl/>
        <w:wordWrap/>
        <w:autoSpaceDE/>
        <w:autoSpaceDN/>
        <w:jc w:val="left"/>
      </w:pPr>
    </w:p>
    <w:p w14:paraId="71B6432D" w14:textId="77777777" w:rsidR="003A7856" w:rsidRDefault="003A7856">
      <w:pPr>
        <w:widowControl/>
        <w:wordWrap/>
        <w:autoSpaceDE/>
        <w:autoSpaceDN/>
        <w:jc w:val="left"/>
      </w:pPr>
    </w:p>
    <w:p w14:paraId="5B527BE8" w14:textId="7CA840BB" w:rsidR="009760F8" w:rsidRDefault="009760F8">
      <w:pPr>
        <w:widowControl/>
        <w:wordWrap/>
        <w:autoSpaceDE/>
        <w:autoSpaceDN/>
        <w:jc w:val="left"/>
      </w:pPr>
    </w:p>
    <w:tbl>
      <w:tblPr>
        <w:tblStyle w:val="TableGrid"/>
        <w:tblW w:w="10546" w:type="dxa"/>
        <w:tblLook w:val="04A0" w:firstRow="1" w:lastRow="0" w:firstColumn="1" w:lastColumn="0" w:noHBand="0" w:noVBand="1"/>
      </w:tblPr>
      <w:tblGrid>
        <w:gridCol w:w="1163"/>
        <w:gridCol w:w="1242"/>
        <w:gridCol w:w="8141"/>
      </w:tblGrid>
      <w:tr w:rsidR="00AC211D" w:rsidRPr="006F48EF" w14:paraId="2C0DFF97" w14:textId="77777777" w:rsidTr="006C42B8">
        <w:trPr>
          <w:trHeight w:val="1592"/>
        </w:trPr>
        <w:tc>
          <w:tcPr>
            <w:tcW w:w="1163" w:type="dxa"/>
            <w:vMerge w:val="restart"/>
            <w:vAlign w:val="center"/>
          </w:tcPr>
          <w:p w14:paraId="066850B8" w14:textId="77777777" w:rsidR="00AC211D" w:rsidRPr="00EA4EC8" w:rsidRDefault="00AC211D" w:rsidP="00FB01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</w:rPr>
              <w:t>교리교안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부서활동</w:t>
            </w:r>
            <w:proofErr w:type="spellEnd"/>
          </w:p>
        </w:tc>
        <w:tc>
          <w:tcPr>
            <w:tcW w:w="1242" w:type="dxa"/>
          </w:tcPr>
          <w:p w14:paraId="6AED69B9" w14:textId="77777777" w:rsidR="00AC211D" w:rsidRPr="00AB649A" w:rsidRDefault="00AC211D" w:rsidP="00AB649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미사전례부</w:t>
            </w:r>
            <w:proofErr w:type="spellEnd"/>
          </w:p>
        </w:tc>
        <w:tc>
          <w:tcPr>
            <w:tcW w:w="8141" w:type="dxa"/>
          </w:tcPr>
          <w:p w14:paraId="1552FF04" w14:textId="709AC347" w:rsidR="00731986" w:rsidRPr="00731986" w:rsidRDefault="001C586C" w:rsidP="0073198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방학</w:t>
            </w:r>
            <w:r w:rsidR="00147C1D">
              <w:rPr>
                <w:rFonts w:hint="eastAsia"/>
                <w:szCs w:val="24"/>
              </w:rPr>
              <w:t>,</w:t>
            </w:r>
            <w:r w:rsidR="00147C1D">
              <w:rPr>
                <w:szCs w:val="24"/>
              </w:rPr>
              <w:t xml:space="preserve"> </w:t>
            </w:r>
            <w:r w:rsidR="00147C1D">
              <w:rPr>
                <w:rFonts w:hint="eastAsia"/>
                <w:szCs w:val="24"/>
              </w:rPr>
              <w:t>간식</w:t>
            </w:r>
          </w:p>
        </w:tc>
      </w:tr>
      <w:tr w:rsidR="00AC211D" w:rsidRPr="00BE78E0" w14:paraId="7FB67BC8" w14:textId="77777777" w:rsidTr="006C42B8">
        <w:trPr>
          <w:trHeight w:val="1592"/>
        </w:trPr>
        <w:tc>
          <w:tcPr>
            <w:tcW w:w="1163" w:type="dxa"/>
            <w:vMerge/>
            <w:vAlign w:val="center"/>
          </w:tcPr>
          <w:p w14:paraId="3013141B" w14:textId="77777777"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14:paraId="66F717E3" w14:textId="77777777"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밴드부</w:t>
            </w:r>
          </w:p>
        </w:tc>
        <w:tc>
          <w:tcPr>
            <w:tcW w:w="8141" w:type="dxa"/>
          </w:tcPr>
          <w:p w14:paraId="614DC61F" w14:textId="734324AD" w:rsidR="00832D1A" w:rsidRPr="00832D1A" w:rsidRDefault="001C586C" w:rsidP="00D7047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방학</w:t>
            </w:r>
            <w:r w:rsidR="00147C1D">
              <w:rPr>
                <w:rFonts w:hint="eastAsia"/>
                <w:szCs w:val="24"/>
              </w:rPr>
              <w:t>, 간식</w:t>
            </w:r>
          </w:p>
        </w:tc>
      </w:tr>
      <w:tr w:rsidR="00AC211D" w:rsidRPr="006F48EF" w14:paraId="0CEF9CCD" w14:textId="77777777" w:rsidTr="006C42B8">
        <w:trPr>
          <w:trHeight w:val="1592"/>
        </w:trPr>
        <w:tc>
          <w:tcPr>
            <w:tcW w:w="1163" w:type="dxa"/>
            <w:vMerge/>
            <w:vAlign w:val="center"/>
          </w:tcPr>
          <w:p w14:paraId="16B7B6C6" w14:textId="77777777"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14:paraId="20EB7B03" w14:textId="77777777"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CCD</w:t>
            </w:r>
          </w:p>
        </w:tc>
        <w:tc>
          <w:tcPr>
            <w:tcW w:w="8141" w:type="dxa"/>
          </w:tcPr>
          <w:p w14:paraId="47EDE825" w14:textId="1271870B" w:rsidR="00731986" w:rsidRPr="00AC211D" w:rsidRDefault="001C586C" w:rsidP="00BE78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방학</w:t>
            </w:r>
            <w:r w:rsidR="00147C1D">
              <w:rPr>
                <w:rFonts w:hint="eastAsia"/>
                <w:szCs w:val="24"/>
              </w:rPr>
              <w:t>, 간식</w:t>
            </w:r>
          </w:p>
        </w:tc>
      </w:tr>
      <w:tr w:rsidR="00AC211D" w:rsidRPr="006F48EF" w14:paraId="797FA94C" w14:textId="77777777" w:rsidTr="006C42B8">
        <w:trPr>
          <w:trHeight w:val="1592"/>
        </w:trPr>
        <w:tc>
          <w:tcPr>
            <w:tcW w:w="1163" w:type="dxa"/>
            <w:vMerge/>
            <w:vAlign w:val="center"/>
          </w:tcPr>
          <w:p w14:paraId="5F5F1147" w14:textId="77777777"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14:paraId="5D26C275" w14:textId="77777777"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기타사항</w:t>
            </w:r>
          </w:p>
        </w:tc>
        <w:tc>
          <w:tcPr>
            <w:tcW w:w="8141" w:type="dxa"/>
          </w:tcPr>
          <w:p w14:paraId="32FEF166" w14:textId="625F39B5" w:rsidR="00AC211D" w:rsidRPr="00AB649A" w:rsidRDefault="00AC211D" w:rsidP="00AC211D">
            <w:pPr>
              <w:rPr>
                <w:szCs w:val="24"/>
              </w:rPr>
            </w:pPr>
          </w:p>
        </w:tc>
      </w:tr>
      <w:tr w:rsidR="00D45966" w:rsidRPr="001405C3" w14:paraId="5AB2DA0F" w14:textId="77777777" w:rsidTr="006C42B8">
        <w:trPr>
          <w:trHeight w:val="4772"/>
        </w:trPr>
        <w:tc>
          <w:tcPr>
            <w:tcW w:w="1163" w:type="dxa"/>
            <w:vAlign w:val="center"/>
          </w:tcPr>
          <w:p w14:paraId="318EC13F" w14:textId="77777777" w:rsidR="00D45966" w:rsidRDefault="00793686" w:rsidP="00FB01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안건 토의</w:t>
            </w:r>
          </w:p>
        </w:tc>
        <w:tc>
          <w:tcPr>
            <w:tcW w:w="9383" w:type="dxa"/>
            <w:gridSpan w:val="2"/>
          </w:tcPr>
          <w:p w14:paraId="0B548970" w14:textId="77777777" w:rsidR="00827F45" w:rsidRPr="00827F45" w:rsidRDefault="00827F45" w:rsidP="001C586C">
            <w:pPr>
              <w:rPr>
                <w:szCs w:val="24"/>
              </w:rPr>
            </w:pPr>
          </w:p>
          <w:p w14:paraId="63C99A80" w14:textId="6D3B452F" w:rsidR="00712C2E" w:rsidRDefault="00A5717A" w:rsidP="00712C2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영통 영덕</w:t>
            </w:r>
            <w:r w:rsidR="00056CC4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성당 중</w:t>
            </w:r>
            <w:r w:rsidR="00056CC4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고등부 </w:t>
            </w:r>
            <w:r>
              <w:rPr>
                <w:szCs w:val="24"/>
              </w:rPr>
              <w:t>2.0</w:t>
            </w:r>
          </w:p>
          <w:p w14:paraId="4CDC8947" w14:textId="72B62435" w:rsidR="00A5717A" w:rsidRDefault="00A5717A" w:rsidP="00A5717A">
            <w:pPr>
              <w:pStyle w:val="ListParagraph"/>
              <w:numPr>
                <w:ilvl w:val="0"/>
                <w:numId w:val="49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미사 시간 변경 </w:t>
            </w:r>
            <w:r>
              <w:rPr>
                <w:szCs w:val="24"/>
              </w:rPr>
              <w:t>: 3</w:t>
            </w:r>
            <w:r>
              <w:rPr>
                <w:rFonts w:hint="eastAsia"/>
                <w:szCs w:val="24"/>
              </w:rPr>
              <w:t xml:space="preserve">월2일 19시 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>분부터</w:t>
            </w:r>
          </w:p>
          <w:p w14:paraId="58A7C1B7" w14:textId="44641340" w:rsidR="00A5717A" w:rsidRDefault="00A5717A" w:rsidP="00A5717A">
            <w:pPr>
              <w:pStyle w:val="ListParagraph"/>
              <w:numPr>
                <w:ilvl w:val="0"/>
                <w:numId w:val="49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새</w:t>
            </w:r>
            <w:r w:rsidR="00056CC4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학기 홍보(주일학교 신청 접수)</w:t>
            </w:r>
            <w:r>
              <w:rPr>
                <w:szCs w:val="24"/>
              </w:rPr>
              <w:t xml:space="preserve"> : 2</w:t>
            </w:r>
            <w:r>
              <w:rPr>
                <w:rFonts w:hint="eastAsia"/>
                <w:szCs w:val="24"/>
              </w:rPr>
              <w:t xml:space="preserve">월 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일부터</w:t>
            </w:r>
          </w:p>
          <w:p w14:paraId="1CC2F5D2" w14:textId="77777777" w:rsidR="00EC64BA" w:rsidRDefault="00A5717A" w:rsidP="00A5717A">
            <w:pPr>
              <w:pStyle w:val="ListParagraph"/>
              <w:numPr>
                <w:ilvl w:val="0"/>
                <w:numId w:val="49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밴드부 이동 </w:t>
            </w:r>
            <w:r>
              <w:rPr>
                <w:szCs w:val="24"/>
              </w:rPr>
              <w:t>: 2</w:t>
            </w:r>
            <w:r>
              <w:rPr>
                <w:rFonts w:hint="eastAsia"/>
                <w:szCs w:val="24"/>
              </w:rPr>
              <w:t xml:space="preserve">월 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 xml:space="preserve">일 </w:t>
            </w:r>
          </w:p>
          <w:p w14:paraId="774496C0" w14:textId="646D390A" w:rsidR="00EC64BA" w:rsidRDefault="00EC64BA" w:rsidP="00A5717A">
            <w:pPr>
              <w:pStyle w:val="ListParagraph"/>
              <w:numPr>
                <w:ilvl w:val="0"/>
                <w:numId w:val="49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학년제 </w:t>
            </w:r>
            <w:r>
              <w:rPr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>중1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중2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중3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고등부</w:t>
            </w:r>
            <w:r>
              <w:rPr>
                <w:szCs w:val="24"/>
              </w:rPr>
              <w:t>---</w:t>
            </w:r>
            <w:r>
              <w:rPr>
                <w:rFonts w:hint="eastAsia"/>
                <w:szCs w:val="24"/>
              </w:rPr>
              <w:t>1안</w:t>
            </w:r>
          </w:p>
          <w:p w14:paraId="2EEA6EA7" w14:textId="3FD214E8" w:rsidR="00A5717A" w:rsidRDefault="00A5717A" w:rsidP="00EC64BA">
            <w:pPr>
              <w:pStyle w:val="ListParagraph"/>
              <w:ind w:leftChars="0" w:left="7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="00EC64BA">
              <w:rPr>
                <w:rFonts w:hint="eastAsia"/>
                <w:szCs w:val="24"/>
              </w:rPr>
              <w:t xml:space="preserve">       중1, 중2, 중3+고등부---2안(교사 부족</w:t>
            </w:r>
            <w:r w:rsidR="00056CC4">
              <w:rPr>
                <w:rFonts w:hint="eastAsia"/>
                <w:szCs w:val="24"/>
              </w:rPr>
              <w:t xml:space="preserve"> </w:t>
            </w:r>
            <w:r w:rsidR="00EC64BA">
              <w:rPr>
                <w:rFonts w:hint="eastAsia"/>
                <w:szCs w:val="24"/>
              </w:rPr>
              <w:t>시)</w:t>
            </w:r>
          </w:p>
          <w:p w14:paraId="7FB8B3F7" w14:textId="7367CBA8" w:rsidR="00594261" w:rsidRDefault="00EC64BA" w:rsidP="00594261">
            <w:pPr>
              <w:pStyle w:val="ListParagraph"/>
              <w:numPr>
                <w:ilvl w:val="0"/>
                <w:numId w:val="49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예비 시간표 </w:t>
            </w:r>
            <w:r>
              <w:rPr>
                <w:szCs w:val="24"/>
              </w:rPr>
              <w:t>:</w:t>
            </w:r>
            <w:r w:rsidR="00594261">
              <w:rPr>
                <w:rFonts w:hint="eastAsia"/>
                <w:szCs w:val="24"/>
              </w:rPr>
              <w:t xml:space="preserve"> </w:t>
            </w:r>
            <w:r w:rsidR="00594261">
              <w:rPr>
                <w:szCs w:val="24"/>
              </w:rPr>
              <w:t>4</w:t>
            </w:r>
            <w:r w:rsidR="00594261">
              <w:rPr>
                <w:rFonts w:hint="eastAsia"/>
                <w:szCs w:val="24"/>
              </w:rPr>
              <w:t xml:space="preserve">시~5시 </w:t>
            </w:r>
            <w:r w:rsidR="00594261">
              <w:rPr>
                <w:szCs w:val="24"/>
              </w:rPr>
              <w:t>:</w:t>
            </w:r>
            <w:r w:rsidR="00594261">
              <w:rPr>
                <w:rFonts w:hint="eastAsia"/>
                <w:szCs w:val="24"/>
              </w:rPr>
              <w:t xml:space="preserve"> 교사 교리 스터디(선택)</w:t>
            </w:r>
          </w:p>
          <w:p w14:paraId="636347A9" w14:textId="6C4919A1" w:rsidR="00EC64BA" w:rsidRPr="00594261" w:rsidRDefault="00594261" w:rsidP="00594261">
            <w:pPr>
              <w:ind w:left="36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 w:rsidRPr="00594261">
              <w:rPr>
                <w:rFonts w:hint="eastAsia"/>
                <w:szCs w:val="24"/>
              </w:rPr>
              <w:t xml:space="preserve">             </w:t>
            </w:r>
            <w:r w:rsidR="00EC64BA" w:rsidRPr="00594261">
              <w:rPr>
                <w:szCs w:val="24"/>
              </w:rPr>
              <w:t>5</w:t>
            </w:r>
            <w:r w:rsidR="00EC64BA" w:rsidRPr="00594261">
              <w:rPr>
                <w:rFonts w:hint="eastAsia"/>
                <w:szCs w:val="24"/>
              </w:rPr>
              <w:t xml:space="preserve">시 </w:t>
            </w:r>
            <w:r w:rsidR="00EC64BA" w:rsidRPr="00594261">
              <w:rPr>
                <w:szCs w:val="24"/>
              </w:rPr>
              <w:t>30</w:t>
            </w:r>
            <w:r w:rsidR="00EC64BA" w:rsidRPr="00594261">
              <w:rPr>
                <w:rFonts w:hint="eastAsia"/>
                <w:szCs w:val="24"/>
              </w:rPr>
              <w:t>분~</w:t>
            </w:r>
            <w:r w:rsidR="00EC64BA" w:rsidRPr="00594261">
              <w:rPr>
                <w:szCs w:val="24"/>
              </w:rPr>
              <w:t>6</w:t>
            </w:r>
            <w:r w:rsidR="00EC64BA" w:rsidRPr="00594261">
              <w:rPr>
                <w:rFonts w:hint="eastAsia"/>
                <w:szCs w:val="24"/>
              </w:rPr>
              <w:t xml:space="preserve">시 </w:t>
            </w:r>
            <w:r w:rsidR="00EC64BA" w:rsidRPr="00594261">
              <w:rPr>
                <w:szCs w:val="24"/>
              </w:rPr>
              <w:t>30</w:t>
            </w:r>
            <w:r w:rsidR="00EC64BA" w:rsidRPr="00594261">
              <w:rPr>
                <w:rFonts w:hint="eastAsia"/>
                <w:szCs w:val="24"/>
              </w:rPr>
              <w:t xml:space="preserve">분 </w:t>
            </w:r>
            <w:r w:rsidR="00EC64BA" w:rsidRPr="00594261">
              <w:rPr>
                <w:szCs w:val="24"/>
              </w:rPr>
              <w:t>:</w:t>
            </w:r>
            <w:r w:rsidR="00EC64BA" w:rsidRPr="00594261">
              <w:rPr>
                <w:rFonts w:hint="eastAsia"/>
                <w:szCs w:val="24"/>
              </w:rPr>
              <w:t xml:space="preserve"> 교리</w:t>
            </w:r>
          </w:p>
          <w:p w14:paraId="20CEC9F0" w14:textId="576A31F0" w:rsidR="00EC64BA" w:rsidRDefault="00EC64BA" w:rsidP="00EC64BA">
            <w:pPr>
              <w:pStyle w:val="ListParagraph"/>
              <w:ind w:leftChars="0" w:left="7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 xml:space="preserve">시 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>분</w:t>
            </w:r>
            <w:r>
              <w:rPr>
                <w:szCs w:val="24"/>
              </w:rPr>
              <w:t>~7</w:t>
            </w:r>
            <w:r>
              <w:rPr>
                <w:rFonts w:hint="eastAsia"/>
                <w:szCs w:val="24"/>
              </w:rPr>
              <w:t xml:space="preserve">시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석</w:t>
            </w:r>
            <w:r w:rsidR="00056CC4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식 </w:t>
            </w:r>
          </w:p>
          <w:p w14:paraId="387F1ED1" w14:textId="600D7317" w:rsidR="00EC64BA" w:rsidRDefault="00EC64BA" w:rsidP="00EC64BA">
            <w:pPr>
              <w:pStyle w:val="ListParagraph"/>
              <w:ind w:leftChars="0" w:left="7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시~</w:t>
            </w:r>
            <w:r w:rsidR="00594261">
              <w:rPr>
                <w:szCs w:val="24"/>
              </w:rPr>
              <w:t>7</w:t>
            </w:r>
            <w:r w:rsidR="00594261">
              <w:rPr>
                <w:rFonts w:hint="eastAsia"/>
                <w:szCs w:val="24"/>
              </w:rPr>
              <w:t xml:space="preserve">시 </w:t>
            </w:r>
            <w:r w:rsidR="00594261">
              <w:rPr>
                <w:szCs w:val="24"/>
              </w:rPr>
              <w:t>30</w:t>
            </w:r>
            <w:r w:rsidR="00594261">
              <w:rPr>
                <w:rFonts w:hint="eastAsia"/>
                <w:szCs w:val="24"/>
              </w:rPr>
              <w:t xml:space="preserve">분 </w:t>
            </w:r>
            <w:r w:rsidR="00594261">
              <w:rPr>
                <w:szCs w:val="24"/>
              </w:rPr>
              <w:t>:</w:t>
            </w:r>
            <w:r w:rsidR="00594261">
              <w:rPr>
                <w:rFonts w:hint="eastAsia"/>
                <w:szCs w:val="24"/>
              </w:rPr>
              <w:t xml:space="preserve"> 부서</w:t>
            </w:r>
            <w:r w:rsidR="00056CC4">
              <w:rPr>
                <w:rFonts w:hint="eastAsia"/>
                <w:szCs w:val="24"/>
              </w:rPr>
              <w:t xml:space="preserve"> </w:t>
            </w:r>
            <w:r w:rsidR="00594261">
              <w:rPr>
                <w:rFonts w:hint="eastAsia"/>
                <w:szCs w:val="24"/>
              </w:rPr>
              <w:t>활동</w:t>
            </w:r>
          </w:p>
          <w:p w14:paraId="56662482" w14:textId="598DA80C" w:rsidR="00594261" w:rsidRDefault="00594261" w:rsidP="00EC64BA">
            <w:pPr>
              <w:pStyle w:val="ListParagraph"/>
              <w:ind w:leftChars="0" w:left="7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 xml:space="preserve">시 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>분~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 xml:space="preserve">시 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 xml:space="preserve">분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미사 </w:t>
            </w:r>
          </w:p>
          <w:p w14:paraId="7B839F55" w14:textId="77777777" w:rsidR="00594261" w:rsidRDefault="00594261" w:rsidP="00EC64BA">
            <w:pPr>
              <w:pStyle w:val="ListParagraph"/>
              <w:ind w:leftChars="0" w:left="72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8시 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 xml:space="preserve">분~9시 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 xml:space="preserve">분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교사 회의</w:t>
            </w:r>
          </w:p>
          <w:p w14:paraId="0505715F" w14:textId="77FA3B26" w:rsidR="00594261" w:rsidRDefault="00594261" w:rsidP="00594261">
            <w:pPr>
              <w:pStyle w:val="ListParagraph"/>
              <w:numPr>
                <w:ilvl w:val="0"/>
                <w:numId w:val="49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교리 내용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다음주 수원교구 및 서울교구 관련 교재 확인후 결정 </w:t>
            </w:r>
          </w:p>
          <w:p w14:paraId="6D764A5A" w14:textId="638848A8" w:rsidR="00594261" w:rsidRDefault="00056CC4" w:rsidP="00594261">
            <w:pPr>
              <w:pStyle w:val="ListParagraph"/>
              <w:numPr>
                <w:ilvl w:val="0"/>
                <w:numId w:val="49"/>
              </w:numPr>
              <w:ind w:leftChars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사도단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각 학년별 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 xml:space="preserve">명, 총합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명 기준,</w:t>
            </w:r>
          </w:p>
          <w:p w14:paraId="039BB721" w14:textId="77777777" w:rsidR="00056CC4" w:rsidRDefault="00056CC4" w:rsidP="00056CC4">
            <w:pPr>
              <w:ind w:left="72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사도단</w:t>
            </w:r>
            <w:proofErr w:type="spellEnd"/>
            <w:r>
              <w:rPr>
                <w:rFonts w:hint="eastAsia"/>
                <w:szCs w:val="24"/>
              </w:rPr>
              <w:t xml:space="preserve"> 단장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교사 회의 후 결정</w:t>
            </w:r>
          </w:p>
          <w:p w14:paraId="7E584E09" w14:textId="40AEFE2A" w:rsidR="00056CC4" w:rsidRPr="00056CC4" w:rsidRDefault="00056CC4" w:rsidP="00056CC4">
            <w:pPr>
              <w:ind w:left="72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사도단</w:t>
            </w:r>
            <w:proofErr w:type="spellEnd"/>
            <w:r>
              <w:rPr>
                <w:rFonts w:hint="eastAsia"/>
                <w:szCs w:val="24"/>
              </w:rPr>
              <w:t xml:space="preserve">  담당 선생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추후 결정  </w:t>
            </w:r>
          </w:p>
          <w:p w14:paraId="67EE7E05" w14:textId="60E013C9" w:rsidR="00056CC4" w:rsidRDefault="00056CC4" w:rsidP="00056CC4">
            <w:pPr>
              <w:rPr>
                <w:szCs w:val="24"/>
              </w:rPr>
            </w:pPr>
            <w:r w:rsidRPr="00056CC4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    </w:t>
            </w:r>
            <w:proofErr w:type="spellStart"/>
            <w:r>
              <w:rPr>
                <w:rFonts w:hint="eastAsia"/>
                <w:szCs w:val="24"/>
              </w:rPr>
              <w:t>사도단</w:t>
            </w:r>
            <w:proofErr w:type="spellEnd"/>
            <w:r>
              <w:rPr>
                <w:rFonts w:hint="eastAsia"/>
                <w:szCs w:val="24"/>
              </w:rPr>
              <w:t xml:space="preserve"> 회의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 xml:space="preserve">시~5시 </w:t>
            </w:r>
            <w:r>
              <w:rPr>
                <w:szCs w:val="24"/>
              </w:rPr>
              <w:t xml:space="preserve">or </w:t>
            </w:r>
            <w:r>
              <w:rPr>
                <w:rFonts w:hint="eastAsia"/>
                <w:szCs w:val="24"/>
              </w:rPr>
              <w:t>8시30분</w:t>
            </w:r>
            <w:r>
              <w:rPr>
                <w:szCs w:val="24"/>
              </w:rPr>
              <w:t>~9</w:t>
            </w:r>
            <w:r>
              <w:rPr>
                <w:rFonts w:hint="eastAsia"/>
                <w:szCs w:val="24"/>
              </w:rPr>
              <w:t xml:space="preserve">시 </w:t>
            </w:r>
            <w:r>
              <w:rPr>
                <w:szCs w:val="24"/>
              </w:rPr>
              <w:t>30</w:t>
            </w:r>
            <w:r>
              <w:rPr>
                <w:rFonts w:hint="eastAsia"/>
                <w:szCs w:val="24"/>
              </w:rPr>
              <w:t>분 선택</w:t>
            </w:r>
          </w:p>
          <w:p w14:paraId="45294117" w14:textId="5519D875" w:rsidR="00056CC4" w:rsidRPr="00155CC9" w:rsidRDefault="00155CC9" w:rsidP="00155CC9">
            <w:pPr>
              <w:pStyle w:val="ListParagraph"/>
              <w:numPr>
                <w:ilvl w:val="0"/>
                <w:numId w:val="49"/>
              </w:numPr>
              <w:ind w:left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교사 회칙 </w:t>
            </w:r>
            <w:r>
              <w:rPr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추후 결정 </w:t>
            </w:r>
            <w:bookmarkStart w:id="0" w:name="_GoBack"/>
            <w:bookmarkEnd w:id="0"/>
            <w:r w:rsidR="00056CC4" w:rsidRPr="00155CC9">
              <w:rPr>
                <w:rFonts w:hint="eastAsia"/>
                <w:szCs w:val="24"/>
              </w:rPr>
              <w:t xml:space="preserve">       </w:t>
            </w:r>
          </w:p>
        </w:tc>
      </w:tr>
      <w:tr w:rsidR="00AC211D" w:rsidRPr="001405C3" w14:paraId="53D9909E" w14:textId="77777777" w:rsidTr="006C42B8">
        <w:trPr>
          <w:trHeight w:val="2542"/>
        </w:trPr>
        <w:tc>
          <w:tcPr>
            <w:tcW w:w="1163" w:type="dxa"/>
            <w:vAlign w:val="center"/>
          </w:tcPr>
          <w:p w14:paraId="1A644EF6" w14:textId="51CDCCB7" w:rsidR="00AC211D" w:rsidRPr="00EA4EC8" w:rsidRDefault="00594261" w:rsidP="00AC211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</w:t>
            </w:r>
            <w:r w:rsidR="00AC211D">
              <w:rPr>
                <w:rFonts w:hint="eastAsia"/>
                <w:b/>
              </w:rPr>
              <w:t>공지사항</w:t>
            </w:r>
          </w:p>
        </w:tc>
        <w:tc>
          <w:tcPr>
            <w:tcW w:w="9383" w:type="dxa"/>
            <w:gridSpan w:val="2"/>
          </w:tcPr>
          <w:p w14:paraId="15360138" w14:textId="43AC32B0" w:rsidR="00744A2A" w:rsidRPr="00FA5EE7" w:rsidRDefault="00744A2A" w:rsidP="001C586C">
            <w:pPr>
              <w:pStyle w:val="ListParagraph"/>
              <w:ind w:leftChars="0" w:left="1080"/>
              <w:rPr>
                <w:szCs w:val="24"/>
              </w:rPr>
            </w:pPr>
          </w:p>
        </w:tc>
      </w:tr>
      <w:tr w:rsidR="00AC211D" w:rsidRPr="001405C3" w14:paraId="7C86B46B" w14:textId="77777777" w:rsidTr="006C42B8">
        <w:trPr>
          <w:trHeight w:val="1015"/>
        </w:trPr>
        <w:tc>
          <w:tcPr>
            <w:tcW w:w="1163" w:type="dxa"/>
            <w:vAlign w:val="center"/>
          </w:tcPr>
          <w:p w14:paraId="5C8DDDFB" w14:textId="77777777" w:rsidR="00AC211D" w:rsidRDefault="00AC211D" w:rsidP="00AC211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사도단</w:t>
            </w:r>
            <w:proofErr w:type="spellEnd"/>
          </w:p>
          <w:p w14:paraId="4989C531" w14:textId="77777777" w:rsidR="00AC211D" w:rsidRPr="00EA4EC8" w:rsidRDefault="00AC211D" w:rsidP="00AC2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</w:p>
        </w:tc>
        <w:tc>
          <w:tcPr>
            <w:tcW w:w="9383" w:type="dxa"/>
            <w:gridSpan w:val="2"/>
          </w:tcPr>
          <w:p w14:paraId="28B6D45B" w14:textId="612DA399" w:rsidR="00A91325" w:rsidRPr="007B0967" w:rsidRDefault="00A91325" w:rsidP="007B0967">
            <w:pPr>
              <w:rPr>
                <w:szCs w:val="24"/>
              </w:rPr>
            </w:pPr>
          </w:p>
          <w:p w14:paraId="08FD67E0" w14:textId="77777777" w:rsidR="007A0BA4" w:rsidRPr="00B723A6" w:rsidRDefault="007A0BA4" w:rsidP="00B723A6">
            <w:pPr>
              <w:rPr>
                <w:szCs w:val="24"/>
              </w:rPr>
            </w:pPr>
          </w:p>
        </w:tc>
      </w:tr>
    </w:tbl>
    <w:p w14:paraId="56C467FA" w14:textId="77777777" w:rsidR="00B01770" w:rsidRPr="00D6121B" w:rsidRDefault="00245E5D" w:rsidP="00847FD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4077" w:type="dxa"/>
        <w:tblLook w:val="04A0" w:firstRow="1" w:lastRow="0" w:firstColumn="1" w:lastColumn="0" w:noHBand="0" w:noVBand="1"/>
      </w:tblPr>
      <w:tblGrid>
        <w:gridCol w:w="2121"/>
        <w:gridCol w:w="4258"/>
      </w:tblGrid>
      <w:tr w:rsidR="00B01770" w14:paraId="55E45113" w14:textId="77777777" w:rsidTr="00405C14">
        <w:trPr>
          <w:trHeight w:val="480"/>
        </w:trPr>
        <w:tc>
          <w:tcPr>
            <w:tcW w:w="2127" w:type="dxa"/>
          </w:tcPr>
          <w:p w14:paraId="47D5CC71" w14:textId="77777777" w:rsidR="00B01770" w:rsidRPr="00B01770" w:rsidRDefault="006B6289" w:rsidP="00B01770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총 </w:t>
            </w:r>
            <w:proofErr w:type="spellStart"/>
            <w:r w:rsidR="00B01770" w:rsidRPr="00B01770">
              <w:rPr>
                <w:rFonts w:hint="eastAsia"/>
                <w:b/>
                <w:sz w:val="24"/>
              </w:rPr>
              <w:t>지각비</w:t>
            </w:r>
            <w:proofErr w:type="spellEnd"/>
          </w:p>
        </w:tc>
        <w:tc>
          <w:tcPr>
            <w:tcW w:w="4278" w:type="dxa"/>
          </w:tcPr>
          <w:p w14:paraId="7010F718" w14:textId="6C3EB3EF" w:rsidR="00B01770" w:rsidRPr="00B01770" w:rsidRDefault="00F6737F" w:rsidP="0043587D">
            <w:pPr>
              <w:widowControl/>
              <w:wordWrap/>
              <w:autoSpaceDE/>
              <w:autoSpaceDN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DF72D7">
              <w:rPr>
                <w:b/>
                <w:sz w:val="24"/>
              </w:rPr>
              <w:t>,000</w:t>
            </w:r>
            <w:r w:rsidR="00B01770">
              <w:rPr>
                <w:rFonts w:hint="eastAsia"/>
                <w:b/>
                <w:sz w:val="24"/>
              </w:rPr>
              <w:t>원</w:t>
            </w:r>
          </w:p>
        </w:tc>
      </w:tr>
      <w:tr w:rsidR="001D670D" w14:paraId="4D39DF6A" w14:textId="77777777" w:rsidTr="00405C14">
        <w:trPr>
          <w:trHeight w:val="480"/>
        </w:trPr>
        <w:tc>
          <w:tcPr>
            <w:tcW w:w="2127" w:type="dxa"/>
          </w:tcPr>
          <w:p w14:paraId="33071B66" w14:textId="77777777" w:rsidR="001D670D" w:rsidRPr="00B01770" w:rsidRDefault="001D670D" w:rsidP="001619ED">
            <w:pPr>
              <w:widowControl/>
              <w:wordWrap/>
              <w:autoSpaceDE/>
              <w:autoSpaceDN/>
              <w:ind w:left="720" w:hangingChars="300" w:hanging="72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미납금</w:t>
            </w:r>
            <w:r w:rsidR="001619ED">
              <w:rPr>
                <w:rFonts w:hint="eastAsia"/>
                <w:b/>
                <w:sz w:val="24"/>
              </w:rPr>
              <w:t>(합산은 지불 후</w:t>
            </w:r>
            <w:r w:rsidR="004C0A69">
              <w:rPr>
                <w:rFonts w:hint="eastAsia"/>
                <w:b/>
                <w:sz w:val="24"/>
              </w:rPr>
              <w:t>에</w:t>
            </w:r>
            <w:r w:rsidR="001619ED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4278" w:type="dxa"/>
          </w:tcPr>
          <w:p w14:paraId="32B2D533" w14:textId="16D70083" w:rsidR="0059458B" w:rsidRDefault="00D10FBB" w:rsidP="00D10FBB">
            <w:pPr>
              <w:widowControl/>
              <w:wordWrap/>
              <w:autoSpaceDE/>
              <w:autoSpaceDN/>
              <w:ind w:right="1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F6737F">
              <w:rPr>
                <w:b/>
                <w:sz w:val="24"/>
              </w:rPr>
              <w:t>3</w:t>
            </w:r>
            <w:r w:rsidR="0059458B">
              <w:rPr>
                <w:rFonts w:hint="eastAsia"/>
                <w:b/>
                <w:sz w:val="24"/>
              </w:rPr>
              <w:t xml:space="preserve">,000 (최영민 </w:t>
            </w:r>
            <w:proofErr w:type="spellStart"/>
            <w:r w:rsidR="0059458B">
              <w:rPr>
                <w:rFonts w:hint="eastAsia"/>
                <w:b/>
                <w:sz w:val="24"/>
              </w:rPr>
              <w:t>대건안드레아</w:t>
            </w:r>
            <w:proofErr w:type="spellEnd"/>
          </w:p>
          <w:p w14:paraId="11A9C166" w14:textId="776DBF7A" w:rsidR="0059458B" w:rsidRDefault="009C4EAA" w:rsidP="004C0A69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10/28,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59458B">
              <w:rPr>
                <w:rFonts w:hint="eastAsia"/>
                <w:b/>
                <w:sz w:val="24"/>
              </w:rPr>
              <w:t>7/15</w:t>
            </w:r>
            <w:r w:rsidR="006F48EF">
              <w:rPr>
                <w:rFonts w:hint="eastAsia"/>
                <w:b/>
                <w:sz w:val="24"/>
              </w:rPr>
              <w:t>,8/5</w:t>
            </w:r>
            <w:r w:rsidR="00F6737F">
              <w:rPr>
                <w:b/>
                <w:sz w:val="24"/>
              </w:rPr>
              <w:t xml:space="preserve">, 11/04 </w:t>
            </w:r>
            <w:r w:rsidR="00F6737F">
              <w:rPr>
                <w:rFonts w:hint="eastAsia"/>
                <w:b/>
                <w:sz w:val="24"/>
              </w:rPr>
              <w:t>결석</w:t>
            </w:r>
            <w:r w:rsidR="00F6737F">
              <w:rPr>
                <w:b/>
                <w:sz w:val="24"/>
              </w:rPr>
              <w:t>, 11/11</w:t>
            </w:r>
            <w:r w:rsidR="0059458B">
              <w:rPr>
                <w:rFonts w:hint="eastAsia"/>
                <w:b/>
                <w:sz w:val="24"/>
              </w:rPr>
              <w:t>)</w:t>
            </w:r>
          </w:p>
          <w:p w14:paraId="45F602ED" w14:textId="334AD337" w:rsidR="001D670D" w:rsidRDefault="00E041B1" w:rsidP="00761560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이기주 </w:t>
            </w:r>
            <w:r>
              <w:rPr>
                <w:b/>
                <w:sz w:val="24"/>
              </w:rPr>
              <w:t>2,000</w:t>
            </w:r>
          </w:p>
          <w:p w14:paraId="5895A126" w14:textId="3CF1F744" w:rsidR="00E041B1" w:rsidRDefault="00E041B1" w:rsidP="00761560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홍승혜 </w:t>
            </w:r>
            <w:r>
              <w:rPr>
                <w:b/>
                <w:sz w:val="24"/>
              </w:rPr>
              <w:t>5,000</w:t>
            </w:r>
          </w:p>
          <w:p w14:paraId="386D1E8D" w14:textId="4050E742" w:rsidR="00F6737F" w:rsidRDefault="00F6737F" w:rsidP="00245A57">
            <w:pPr>
              <w:widowControl/>
              <w:wordWrap/>
              <w:autoSpaceDE/>
              <w:autoSpaceDN/>
              <w:ind w:right="960"/>
              <w:jc w:val="right"/>
              <w:rPr>
                <w:b/>
                <w:sz w:val="24"/>
              </w:rPr>
            </w:pPr>
          </w:p>
        </w:tc>
      </w:tr>
      <w:tr w:rsidR="00B01770" w14:paraId="07C43C75" w14:textId="77777777" w:rsidTr="00405C14">
        <w:trPr>
          <w:trHeight w:val="555"/>
        </w:trPr>
        <w:tc>
          <w:tcPr>
            <w:tcW w:w="2127" w:type="dxa"/>
          </w:tcPr>
          <w:p w14:paraId="403CB754" w14:textId="77777777" w:rsidR="00B01770" w:rsidRPr="00B01770" w:rsidRDefault="00B01770" w:rsidP="00B01770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 w:rsidRPr="00B01770">
              <w:rPr>
                <w:rFonts w:hint="eastAsia"/>
                <w:b/>
                <w:sz w:val="24"/>
              </w:rPr>
              <w:t>교사 운영비</w:t>
            </w:r>
          </w:p>
        </w:tc>
        <w:tc>
          <w:tcPr>
            <w:tcW w:w="4278" w:type="dxa"/>
          </w:tcPr>
          <w:p w14:paraId="7451F8D7" w14:textId="77777777" w:rsidR="00B01770" w:rsidRPr="00B01770" w:rsidRDefault="00B01770" w:rsidP="00B01770">
            <w:pPr>
              <w:widowControl/>
              <w:wordWrap/>
              <w:autoSpaceDE/>
              <w:autoSpaceDN/>
              <w:jc w:val="right"/>
              <w:rPr>
                <w:b/>
                <w:sz w:val="24"/>
              </w:rPr>
            </w:pPr>
            <w:r w:rsidRPr="00B01770">
              <w:rPr>
                <w:rFonts w:hint="eastAsia"/>
                <w:b/>
                <w:sz w:val="24"/>
              </w:rPr>
              <w:t>281,000</w:t>
            </w:r>
            <w:r>
              <w:rPr>
                <w:rFonts w:hint="eastAsia"/>
                <w:b/>
                <w:sz w:val="24"/>
              </w:rPr>
              <w:t>원</w:t>
            </w:r>
          </w:p>
        </w:tc>
      </w:tr>
    </w:tbl>
    <w:p w14:paraId="0E4FFACC" w14:textId="77777777" w:rsidR="009D315A" w:rsidRPr="00D6121B" w:rsidRDefault="009D315A" w:rsidP="00847FDE">
      <w:pPr>
        <w:widowControl/>
        <w:wordWrap/>
        <w:autoSpaceDE/>
        <w:autoSpaceDN/>
        <w:jc w:val="left"/>
      </w:pPr>
    </w:p>
    <w:sectPr w:rsidR="009D315A" w:rsidRPr="00D6121B" w:rsidSect="000742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16C06" w14:textId="77777777" w:rsidR="002258BD" w:rsidRDefault="002258BD" w:rsidP="0078749C">
      <w:r>
        <w:separator/>
      </w:r>
    </w:p>
  </w:endnote>
  <w:endnote w:type="continuationSeparator" w:id="0">
    <w:p w14:paraId="73BDFA41" w14:textId="77777777" w:rsidR="002258BD" w:rsidRDefault="002258BD" w:rsidP="0078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oeumT R">
    <w:altName w:val="Batang"/>
    <w:panose1 w:val="020B0604020202020204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F1B4E" w14:textId="77777777" w:rsidR="002258BD" w:rsidRDefault="002258BD" w:rsidP="0078749C">
      <w:r>
        <w:separator/>
      </w:r>
    </w:p>
  </w:footnote>
  <w:footnote w:type="continuationSeparator" w:id="0">
    <w:p w14:paraId="6EAE0729" w14:textId="77777777" w:rsidR="002258BD" w:rsidRDefault="002258BD" w:rsidP="0078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C671A"/>
    <w:multiLevelType w:val="hybridMultilevel"/>
    <w:tmpl w:val="54DE29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6643FF"/>
    <w:multiLevelType w:val="hybridMultilevel"/>
    <w:tmpl w:val="39F28630"/>
    <w:lvl w:ilvl="0" w:tplc="CCA6AFC8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161CBE"/>
    <w:multiLevelType w:val="hybridMultilevel"/>
    <w:tmpl w:val="C55E52F8"/>
    <w:lvl w:ilvl="0" w:tplc="CD2C863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0742A"/>
    <w:multiLevelType w:val="hybridMultilevel"/>
    <w:tmpl w:val="818C6ED6"/>
    <w:lvl w:ilvl="0" w:tplc="05FE2A56">
      <w:numFmt w:val="bullet"/>
      <w:lvlText w:val="-"/>
      <w:lvlJc w:val="left"/>
      <w:pPr>
        <w:ind w:left="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0D4C4303"/>
    <w:multiLevelType w:val="hybridMultilevel"/>
    <w:tmpl w:val="0CB4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857B1"/>
    <w:multiLevelType w:val="hybridMultilevel"/>
    <w:tmpl w:val="C41E40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E65DB"/>
    <w:multiLevelType w:val="hybridMultilevel"/>
    <w:tmpl w:val="F3E65554"/>
    <w:lvl w:ilvl="0" w:tplc="E196BA06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DB5DA2"/>
    <w:multiLevelType w:val="hybridMultilevel"/>
    <w:tmpl w:val="B73286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3C35BC"/>
    <w:multiLevelType w:val="hybridMultilevel"/>
    <w:tmpl w:val="0C243EDA"/>
    <w:lvl w:ilvl="0" w:tplc="4E3CC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9D7C48"/>
    <w:multiLevelType w:val="hybridMultilevel"/>
    <w:tmpl w:val="6FE8B5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AF66AB"/>
    <w:multiLevelType w:val="hybridMultilevel"/>
    <w:tmpl w:val="830CC81C"/>
    <w:lvl w:ilvl="0" w:tplc="13ECA320">
      <w:start w:val="1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6C1E0B"/>
    <w:multiLevelType w:val="hybridMultilevel"/>
    <w:tmpl w:val="610C7E8C"/>
    <w:lvl w:ilvl="0" w:tplc="9C76C6B4">
      <w:numFmt w:val="bullet"/>
      <w:lvlText w:val="-"/>
      <w:lvlJc w:val="left"/>
      <w:pPr>
        <w:ind w:left="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1F9439FA"/>
    <w:multiLevelType w:val="hybridMultilevel"/>
    <w:tmpl w:val="15C238AA"/>
    <w:lvl w:ilvl="0" w:tplc="594E9DD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4" w15:restartNumberingAfterBreak="0">
    <w:nsid w:val="20465877"/>
    <w:multiLevelType w:val="hybridMultilevel"/>
    <w:tmpl w:val="B6A0BA48"/>
    <w:lvl w:ilvl="0" w:tplc="DA86E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3F716E"/>
    <w:multiLevelType w:val="hybridMultilevel"/>
    <w:tmpl w:val="0A9A178A"/>
    <w:lvl w:ilvl="0" w:tplc="489E257A">
      <w:start w:val="1"/>
      <w:numFmt w:val="bullet"/>
      <w:lvlText w:val="-"/>
      <w:lvlJc w:val="left"/>
      <w:pPr>
        <w:ind w:left="29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16" w15:restartNumberingAfterBreak="0">
    <w:nsid w:val="29FB3298"/>
    <w:multiLevelType w:val="hybridMultilevel"/>
    <w:tmpl w:val="EF927A8E"/>
    <w:lvl w:ilvl="0" w:tplc="E0084E00">
      <w:numFmt w:val="bullet"/>
      <w:lvlText w:val="-"/>
      <w:lvlJc w:val="left"/>
      <w:pPr>
        <w:ind w:left="84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7" w15:restartNumberingAfterBreak="0">
    <w:nsid w:val="383E6BF9"/>
    <w:multiLevelType w:val="hybridMultilevel"/>
    <w:tmpl w:val="9E885E2E"/>
    <w:lvl w:ilvl="0" w:tplc="305227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8DCAE782">
      <w:start w:val="1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A700B"/>
    <w:multiLevelType w:val="hybridMultilevel"/>
    <w:tmpl w:val="492A3668"/>
    <w:lvl w:ilvl="0" w:tplc="6A06E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28487B"/>
    <w:multiLevelType w:val="hybridMultilevel"/>
    <w:tmpl w:val="DBBC4B7C"/>
    <w:lvl w:ilvl="0" w:tplc="6E1498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BEF1200"/>
    <w:multiLevelType w:val="hybridMultilevel"/>
    <w:tmpl w:val="00980C8A"/>
    <w:lvl w:ilvl="0" w:tplc="BF803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A777F7"/>
    <w:multiLevelType w:val="hybridMultilevel"/>
    <w:tmpl w:val="C18A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47B29"/>
    <w:multiLevelType w:val="hybridMultilevel"/>
    <w:tmpl w:val="65562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D40C6"/>
    <w:multiLevelType w:val="hybridMultilevel"/>
    <w:tmpl w:val="E0BAF0F4"/>
    <w:lvl w:ilvl="0" w:tplc="4DC4DA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67FBB"/>
    <w:multiLevelType w:val="hybridMultilevel"/>
    <w:tmpl w:val="8F94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A4A4D"/>
    <w:multiLevelType w:val="hybridMultilevel"/>
    <w:tmpl w:val="05C84BE2"/>
    <w:lvl w:ilvl="0" w:tplc="C14AA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9C3F24"/>
    <w:multiLevelType w:val="hybridMultilevel"/>
    <w:tmpl w:val="8FCC02A8"/>
    <w:lvl w:ilvl="0" w:tplc="F8C06726">
      <w:start w:val="1"/>
      <w:numFmt w:val="decimal"/>
      <w:lvlText w:val="%1부"/>
      <w:lvlJc w:val="left"/>
      <w:pPr>
        <w:ind w:left="129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5" w:hanging="400"/>
      </w:pPr>
    </w:lvl>
    <w:lvl w:ilvl="2" w:tplc="0409001B" w:tentative="1">
      <w:start w:val="1"/>
      <w:numFmt w:val="lowerRoman"/>
      <w:lvlText w:val="%3."/>
      <w:lvlJc w:val="right"/>
      <w:pPr>
        <w:ind w:left="2085" w:hanging="400"/>
      </w:pPr>
    </w:lvl>
    <w:lvl w:ilvl="3" w:tplc="0409000F" w:tentative="1">
      <w:start w:val="1"/>
      <w:numFmt w:val="decimal"/>
      <w:lvlText w:val="%4."/>
      <w:lvlJc w:val="left"/>
      <w:pPr>
        <w:ind w:left="2485" w:hanging="400"/>
      </w:pPr>
    </w:lvl>
    <w:lvl w:ilvl="4" w:tplc="04090019" w:tentative="1">
      <w:start w:val="1"/>
      <w:numFmt w:val="upperLetter"/>
      <w:lvlText w:val="%5."/>
      <w:lvlJc w:val="left"/>
      <w:pPr>
        <w:ind w:left="2885" w:hanging="400"/>
      </w:pPr>
    </w:lvl>
    <w:lvl w:ilvl="5" w:tplc="0409001B" w:tentative="1">
      <w:start w:val="1"/>
      <w:numFmt w:val="lowerRoman"/>
      <w:lvlText w:val="%6."/>
      <w:lvlJc w:val="right"/>
      <w:pPr>
        <w:ind w:left="3285" w:hanging="400"/>
      </w:pPr>
    </w:lvl>
    <w:lvl w:ilvl="6" w:tplc="0409000F" w:tentative="1">
      <w:start w:val="1"/>
      <w:numFmt w:val="decimal"/>
      <w:lvlText w:val="%7."/>
      <w:lvlJc w:val="left"/>
      <w:pPr>
        <w:ind w:left="3685" w:hanging="400"/>
      </w:pPr>
    </w:lvl>
    <w:lvl w:ilvl="7" w:tplc="04090019" w:tentative="1">
      <w:start w:val="1"/>
      <w:numFmt w:val="upperLetter"/>
      <w:lvlText w:val="%8."/>
      <w:lvlJc w:val="left"/>
      <w:pPr>
        <w:ind w:left="4085" w:hanging="400"/>
      </w:pPr>
    </w:lvl>
    <w:lvl w:ilvl="8" w:tplc="0409001B" w:tentative="1">
      <w:start w:val="1"/>
      <w:numFmt w:val="lowerRoman"/>
      <w:lvlText w:val="%9."/>
      <w:lvlJc w:val="right"/>
      <w:pPr>
        <w:ind w:left="4485" w:hanging="400"/>
      </w:pPr>
    </w:lvl>
  </w:abstractNum>
  <w:abstractNum w:abstractNumId="27" w15:restartNumberingAfterBreak="0">
    <w:nsid w:val="542B4B8A"/>
    <w:multiLevelType w:val="hybridMultilevel"/>
    <w:tmpl w:val="D5443540"/>
    <w:lvl w:ilvl="0" w:tplc="3F3A191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AE4E51"/>
    <w:multiLevelType w:val="hybridMultilevel"/>
    <w:tmpl w:val="E1BC68EE"/>
    <w:lvl w:ilvl="0" w:tplc="7E6671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E772DD"/>
    <w:multiLevelType w:val="hybridMultilevel"/>
    <w:tmpl w:val="2048E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B0764"/>
    <w:multiLevelType w:val="hybridMultilevel"/>
    <w:tmpl w:val="C8923B2E"/>
    <w:lvl w:ilvl="0" w:tplc="6ABAEBBA">
      <w:start w:val="1"/>
      <w:numFmt w:val="bullet"/>
      <w:lvlText w:val="-"/>
      <w:lvlJc w:val="left"/>
      <w:pPr>
        <w:ind w:left="141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hint="default"/>
      </w:rPr>
    </w:lvl>
  </w:abstractNum>
  <w:abstractNum w:abstractNumId="31" w15:restartNumberingAfterBreak="0">
    <w:nsid w:val="57594A19"/>
    <w:multiLevelType w:val="hybridMultilevel"/>
    <w:tmpl w:val="65B8AE44"/>
    <w:lvl w:ilvl="0" w:tplc="266C7D2C">
      <w:numFmt w:val="bullet"/>
      <w:lvlText w:val="-"/>
      <w:lvlJc w:val="left"/>
      <w:pPr>
        <w:ind w:left="45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2" w15:restartNumberingAfterBreak="0">
    <w:nsid w:val="57B174A7"/>
    <w:multiLevelType w:val="hybridMultilevel"/>
    <w:tmpl w:val="2B942006"/>
    <w:lvl w:ilvl="0" w:tplc="E842B5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4A5DBF"/>
    <w:multiLevelType w:val="hybridMultilevel"/>
    <w:tmpl w:val="6D6661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0C6734"/>
    <w:multiLevelType w:val="hybridMultilevel"/>
    <w:tmpl w:val="1062F8BC"/>
    <w:lvl w:ilvl="0" w:tplc="24B214EC">
      <w:numFmt w:val="bullet"/>
      <w:lvlText w:val="*"/>
      <w:lvlJc w:val="left"/>
      <w:pPr>
        <w:ind w:left="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5" w15:restartNumberingAfterBreak="0">
    <w:nsid w:val="592F229A"/>
    <w:multiLevelType w:val="hybridMultilevel"/>
    <w:tmpl w:val="756E90A6"/>
    <w:lvl w:ilvl="0" w:tplc="30D61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95A1A0D"/>
    <w:multiLevelType w:val="hybridMultilevel"/>
    <w:tmpl w:val="42B0B3EC"/>
    <w:lvl w:ilvl="0" w:tplc="6B1EF7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7" w15:restartNumberingAfterBreak="0">
    <w:nsid w:val="59B821A0"/>
    <w:multiLevelType w:val="hybridMultilevel"/>
    <w:tmpl w:val="E49A9BCA"/>
    <w:lvl w:ilvl="0" w:tplc="46B87AE4">
      <w:numFmt w:val="bullet"/>
      <w:lvlText w:val="*"/>
      <w:lvlJc w:val="left"/>
      <w:pPr>
        <w:ind w:left="6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8" w15:restartNumberingAfterBreak="0">
    <w:nsid w:val="5C2C5D90"/>
    <w:multiLevelType w:val="hybridMultilevel"/>
    <w:tmpl w:val="CEC638BA"/>
    <w:lvl w:ilvl="0" w:tplc="856271DE">
      <w:numFmt w:val="bullet"/>
      <w:lvlText w:val="-"/>
      <w:lvlJc w:val="left"/>
      <w:pPr>
        <w:ind w:left="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9" w15:restartNumberingAfterBreak="0">
    <w:nsid w:val="5C7D62F8"/>
    <w:multiLevelType w:val="hybridMultilevel"/>
    <w:tmpl w:val="AB52FA3A"/>
    <w:lvl w:ilvl="0" w:tplc="57420DA4">
      <w:start w:val="6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0" w15:restartNumberingAfterBreak="0">
    <w:nsid w:val="60420B54"/>
    <w:multiLevelType w:val="hybridMultilevel"/>
    <w:tmpl w:val="ACB2AD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99C60DD"/>
    <w:multiLevelType w:val="hybridMultilevel"/>
    <w:tmpl w:val="16840D88"/>
    <w:lvl w:ilvl="0" w:tplc="BA0A98A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42" w15:restartNumberingAfterBreak="0">
    <w:nsid w:val="6CF30830"/>
    <w:multiLevelType w:val="hybridMultilevel"/>
    <w:tmpl w:val="A4FC087E"/>
    <w:lvl w:ilvl="0" w:tplc="80F80FDA"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3" w15:restartNumberingAfterBreak="0">
    <w:nsid w:val="6D843874"/>
    <w:multiLevelType w:val="hybridMultilevel"/>
    <w:tmpl w:val="40DE1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AC1F8B"/>
    <w:multiLevelType w:val="hybridMultilevel"/>
    <w:tmpl w:val="32428046"/>
    <w:lvl w:ilvl="0" w:tplc="BA502462">
      <w:start w:val="1"/>
      <w:numFmt w:val="bullet"/>
      <w:lvlText w:val="-"/>
      <w:lvlJc w:val="left"/>
      <w:pPr>
        <w:ind w:left="2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45" w15:restartNumberingAfterBreak="0">
    <w:nsid w:val="6FF27985"/>
    <w:multiLevelType w:val="hybridMultilevel"/>
    <w:tmpl w:val="585049CC"/>
    <w:lvl w:ilvl="0" w:tplc="FF063902">
      <w:start w:val="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74392F"/>
    <w:multiLevelType w:val="hybridMultilevel"/>
    <w:tmpl w:val="F3966086"/>
    <w:lvl w:ilvl="0" w:tplc="434C4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1C96BE7"/>
    <w:multiLevelType w:val="hybridMultilevel"/>
    <w:tmpl w:val="867E3686"/>
    <w:lvl w:ilvl="0" w:tplc="0A8A9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72D41CB"/>
    <w:multiLevelType w:val="hybridMultilevel"/>
    <w:tmpl w:val="7F960D54"/>
    <w:lvl w:ilvl="0" w:tplc="C2002F7E">
      <w:start w:val="6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19"/>
  </w:num>
  <w:num w:numId="4">
    <w:abstractNumId w:val="36"/>
  </w:num>
  <w:num w:numId="5">
    <w:abstractNumId w:val="30"/>
  </w:num>
  <w:num w:numId="6">
    <w:abstractNumId w:val="44"/>
  </w:num>
  <w:num w:numId="7">
    <w:abstractNumId w:val="15"/>
  </w:num>
  <w:num w:numId="8">
    <w:abstractNumId w:val="1"/>
  </w:num>
  <w:num w:numId="9">
    <w:abstractNumId w:val="40"/>
  </w:num>
  <w:num w:numId="10">
    <w:abstractNumId w:val="6"/>
  </w:num>
  <w:num w:numId="11">
    <w:abstractNumId w:val="33"/>
  </w:num>
  <w:num w:numId="12">
    <w:abstractNumId w:val="10"/>
  </w:num>
  <w:num w:numId="13">
    <w:abstractNumId w:val="8"/>
  </w:num>
  <w:num w:numId="14">
    <w:abstractNumId w:val="16"/>
  </w:num>
  <w:num w:numId="15">
    <w:abstractNumId w:val="42"/>
  </w:num>
  <w:num w:numId="16">
    <w:abstractNumId w:val="31"/>
  </w:num>
  <w:num w:numId="17">
    <w:abstractNumId w:val="7"/>
  </w:num>
  <w:num w:numId="18">
    <w:abstractNumId w:val="27"/>
  </w:num>
  <w:num w:numId="19">
    <w:abstractNumId w:val="34"/>
  </w:num>
  <w:num w:numId="20">
    <w:abstractNumId w:val="4"/>
  </w:num>
  <w:num w:numId="21">
    <w:abstractNumId w:val="38"/>
  </w:num>
  <w:num w:numId="22">
    <w:abstractNumId w:val="12"/>
  </w:num>
  <w:num w:numId="23">
    <w:abstractNumId w:val="41"/>
  </w:num>
  <w:num w:numId="24">
    <w:abstractNumId w:val="13"/>
  </w:num>
  <w:num w:numId="25">
    <w:abstractNumId w:val="26"/>
  </w:num>
  <w:num w:numId="26">
    <w:abstractNumId w:val="46"/>
  </w:num>
  <w:num w:numId="27">
    <w:abstractNumId w:val="28"/>
  </w:num>
  <w:num w:numId="28">
    <w:abstractNumId w:val="9"/>
  </w:num>
  <w:num w:numId="29">
    <w:abstractNumId w:val="47"/>
  </w:num>
  <w:num w:numId="30">
    <w:abstractNumId w:val="35"/>
  </w:num>
  <w:num w:numId="31">
    <w:abstractNumId w:val="18"/>
  </w:num>
  <w:num w:numId="32">
    <w:abstractNumId w:val="20"/>
  </w:num>
  <w:num w:numId="33">
    <w:abstractNumId w:val="25"/>
  </w:num>
  <w:num w:numId="34">
    <w:abstractNumId w:val="2"/>
  </w:num>
  <w:num w:numId="35">
    <w:abstractNumId w:val="39"/>
  </w:num>
  <w:num w:numId="36">
    <w:abstractNumId w:val="48"/>
  </w:num>
  <w:num w:numId="37">
    <w:abstractNumId w:val="45"/>
  </w:num>
  <w:num w:numId="38">
    <w:abstractNumId w:val="23"/>
  </w:num>
  <w:num w:numId="39">
    <w:abstractNumId w:val="17"/>
  </w:num>
  <w:num w:numId="40">
    <w:abstractNumId w:val="24"/>
  </w:num>
  <w:num w:numId="41">
    <w:abstractNumId w:val="22"/>
  </w:num>
  <w:num w:numId="42">
    <w:abstractNumId w:val="43"/>
  </w:num>
  <w:num w:numId="43">
    <w:abstractNumId w:val="5"/>
  </w:num>
  <w:num w:numId="44">
    <w:abstractNumId w:val="21"/>
  </w:num>
  <w:num w:numId="45">
    <w:abstractNumId w:val="14"/>
  </w:num>
  <w:num w:numId="46">
    <w:abstractNumId w:val="11"/>
  </w:num>
  <w:num w:numId="47">
    <w:abstractNumId w:val="3"/>
  </w:num>
  <w:num w:numId="48">
    <w:abstractNumId w:val="0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9E"/>
    <w:rsid w:val="000112C9"/>
    <w:rsid w:val="000134A3"/>
    <w:rsid w:val="00013B37"/>
    <w:rsid w:val="00021BB1"/>
    <w:rsid w:val="00030912"/>
    <w:rsid w:val="000438CA"/>
    <w:rsid w:val="00043A93"/>
    <w:rsid w:val="0004747A"/>
    <w:rsid w:val="00054E51"/>
    <w:rsid w:val="000553E2"/>
    <w:rsid w:val="00056904"/>
    <w:rsid w:val="00056CC4"/>
    <w:rsid w:val="00063848"/>
    <w:rsid w:val="00063E70"/>
    <w:rsid w:val="00070014"/>
    <w:rsid w:val="000706F0"/>
    <w:rsid w:val="000710A3"/>
    <w:rsid w:val="000712D0"/>
    <w:rsid w:val="00073215"/>
    <w:rsid w:val="0007424D"/>
    <w:rsid w:val="0008650E"/>
    <w:rsid w:val="000879B8"/>
    <w:rsid w:val="000909C0"/>
    <w:rsid w:val="00090C6F"/>
    <w:rsid w:val="000917CD"/>
    <w:rsid w:val="00092BA0"/>
    <w:rsid w:val="000939BC"/>
    <w:rsid w:val="00093C6A"/>
    <w:rsid w:val="000951A7"/>
    <w:rsid w:val="00095403"/>
    <w:rsid w:val="00097932"/>
    <w:rsid w:val="00097F49"/>
    <w:rsid w:val="000A0AA0"/>
    <w:rsid w:val="000A0D55"/>
    <w:rsid w:val="000A28FB"/>
    <w:rsid w:val="000A65AA"/>
    <w:rsid w:val="000B070E"/>
    <w:rsid w:val="000B1344"/>
    <w:rsid w:val="000B3602"/>
    <w:rsid w:val="000B7A82"/>
    <w:rsid w:val="000C0F83"/>
    <w:rsid w:val="000C118E"/>
    <w:rsid w:val="000C27DD"/>
    <w:rsid w:val="000C4F25"/>
    <w:rsid w:val="000D05B5"/>
    <w:rsid w:val="000D1F5D"/>
    <w:rsid w:val="000D33E6"/>
    <w:rsid w:val="000D3658"/>
    <w:rsid w:val="000E0AC6"/>
    <w:rsid w:val="000E207A"/>
    <w:rsid w:val="000F170C"/>
    <w:rsid w:val="000F1AD8"/>
    <w:rsid w:val="000F2041"/>
    <w:rsid w:val="000F5209"/>
    <w:rsid w:val="001002ED"/>
    <w:rsid w:val="001015C6"/>
    <w:rsid w:val="00105CE5"/>
    <w:rsid w:val="00112C0B"/>
    <w:rsid w:val="00117272"/>
    <w:rsid w:val="001218DD"/>
    <w:rsid w:val="00121C0F"/>
    <w:rsid w:val="001303E7"/>
    <w:rsid w:val="00131DDD"/>
    <w:rsid w:val="001405C3"/>
    <w:rsid w:val="0014395C"/>
    <w:rsid w:val="00143C79"/>
    <w:rsid w:val="00146B3B"/>
    <w:rsid w:val="00147C1D"/>
    <w:rsid w:val="001508EB"/>
    <w:rsid w:val="001511C7"/>
    <w:rsid w:val="00155CC9"/>
    <w:rsid w:val="00156F18"/>
    <w:rsid w:val="001619ED"/>
    <w:rsid w:val="00161A4D"/>
    <w:rsid w:val="00162140"/>
    <w:rsid w:val="001630CA"/>
    <w:rsid w:val="00172945"/>
    <w:rsid w:val="00185803"/>
    <w:rsid w:val="00190CBE"/>
    <w:rsid w:val="00193E53"/>
    <w:rsid w:val="0019785D"/>
    <w:rsid w:val="001A0FC5"/>
    <w:rsid w:val="001A79F6"/>
    <w:rsid w:val="001B13C9"/>
    <w:rsid w:val="001B231E"/>
    <w:rsid w:val="001B32A7"/>
    <w:rsid w:val="001B71E0"/>
    <w:rsid w:val="001C4E5D"/>
    <w:rsid w:val="001C586C"/>
    <w:rsid w:val="001D670D"/>
    <w:rsid w:val="001E5FF2"/>
    <w:rsid w:val="001E720D"/>
    <w:rsid w:val="001F089B"/>
    <w:rsid w:val="001F4B12"/>
    <w:rsid w:val="001F5948"/>
    <w:rsid w:val="001F6744"/>
    <w:rsid w:val="00200651"/>
    <w:rsid w:val="00212580"/>
    <w:rsid w:val="00212738"/>
    <w:rsid w:val="00214026"/>
    <w:rsid w:val="002160F4"/>
    <w:rsid w:val="00224DD3"/>
    <w:rsid w:val="002258BD"/>
    <w:rsid w:val="002261AC"/>
    <w:rsid w:val="002355B9"/>
    <w:rsid w:val="00235F70"/>
    <w:rsid w:val="0023781C"/>
    <w:rsid w:val="0024020B"/>
    <w:rsid w:val="00242F63"/>
    <w:rsid w:val="00243C1C"/>
    <w:rsid w:val="002459AC"/>
    <w:rsid w:val="00245A57"/>
    <w:rsid w:val="00245E5D"/>
    <w:rsid w:val="0025369C"/>
    <w:rsid w:val="00265F71"/>
    <w:rsid w:val="002672DB"/>
    <w:rsid w:val="002779FB"/>
    <w:rsid w:val="002812E1"/>
    <w:rsid w:val="00283825"/>
    <w:rsid w:val="002845D0"/>
    <w:rsid w:val="002906A5"/>
    <w:rsid w:val="00291EAE"/>
    <w:rsid w:val="002944A1"/>
    <w:rsid w:val="00294B14"/>
    <w:rsid w:val="002B240A"/>
    <w:rsid w:val="002B3E11"/>
    <w:rsid w:val="002B3EE0"/>
    <w:rsid w:val="002C1D6F"/>
    <w:rsid w:val="002C298B"/>
    <w:rsid w:val="002C74D2"/>
    <w:rsid w:val="002D0963"/>
    <w:rsid w:val="002D41CE"/>
    <w:rsid w:val="002E00DC"/>
    <w:rsid w:val="002E36A2"/>
    <w:rsid w:val="002E4692"/>
    <w:rsid w:val="002F3C7C"/>
    <w:rsid w:val="00303AAF"/>
    <w:rsid w:val="00304107"/>
    <w:rsid w:val="0031073B"/>
    <w:rsid w:val="00321833"/>
    <w:rsid w:val="00327CE7"/>
    <w:rsid w:val="00334686"/>
    <w:rsid w:val="00337E44"/>
    <w:rsid w:val="00340943"/>
    <w:rsid w:val="00341225"/>
    <w:rsid w:val="00353FA6"/>
    <w:rsid w:val="00354A3D"/>
    <w:rsid w:val="003557F8"/>
    <w:rsid w:val="00366E35"/>
    <w:rsid w:val="00366FF2"/>
    <w:rsid w:val="00371DD1"/>
    <w:rsid w:val="0037225B"/>
    <w:rsid w:val="0037302D"/>
    <w:rsid w:val="00373386"/>
    <w:rsid w:val="00375D19"/>
    <w:rsid w:val="00385B06"/>
    <w:rsid w:val="00391403"/>
    <w:rsid w:val="0039176C"/>
    <w:rsid w:val="0039288E"/>
    <w:rsid w:val="00395D54"/>
    <w:rsid w:val="003A1233"/>
    <w:rsid w:val="003A16CF"/>
    <w:rsid w:val="003A24BD"/>
    <w:rsid w:val="003A7856"/>
    <w:rsid w:val="003B04F8"/>
    <w:rsid w:val="003B0E95"/>
    <w:rsid w:val="003B1F42"/>
    <w:rsid w:val="003C07AC"/>
    <w:rsid w:val="003C2EC3"/>
    <w:rsid w:val="003C35AD"/>
    <w:rsid w:val="003C627D"/>
    <w:rsid w:val="003D2BF4"/>
    <w:rsid w:val="003E1300"/>
    <w:rsid w:val="003E2FB9"/>
    <w:rsid w:val="003E40FD"/>
    <w:rsid w:val="003F005E"/>
    <w:rsid w:val="003F5E0F"/>
    <w:rsid w:val="003F638D"/>
    <w:rsid w:val="00401B2E"/>
    <w:rsid w:val="00405C14"/>
    <w:rsid w:val="00414280"/>
    <w:rsid w:val="00414B32"/>
    <w:rsid w:val="00415E22"/>
    <w:rsid w:val="00422F48"/>
    <w:rsid w:val="00431426"/>
    <w:rsid w:val="0043587D"/>
    <w:rsid w:val="00442E18"/>
    <w:rsid w:val="00450D95"/>
    <w:rsid w:val="00453530"/>
    <w:rsid w:val="00454E19"/>
    <w:rsid w:val="00455AEE"/>
    <w:rsid w:val="00461608"/>
    <w:rsid w:val="00464DE7"/>
    <w:rsid w:val="004702AC"/>
    <w:rsid w:val="00473165"/>
    <w:rsid w:val="0047602E"/>
    <w:rsid w:val="004773B1"/>
    <w:rsid w:val="004819E6"/>
    <w:rsid w:val="00482304"/>
    <w:rsid w:val="00482369"/>
    <w:rsid w:val="004832D5"/>
    <w:rsid w:val="00484CC7"/>
    <w:rsid w:val="00487C69"/>
    <w:rsid w:val="00493655"/>
    <w:rsid w:val="00496569"/>
    <w:rsid w:val="004A24EE"/>
    <w:rsid w:val="004A60EA"/>
    <w:rsid w:val="004A67C7"/>
    <w:rsid w:val="004B4CBE"/>
    <w:rsid w:val="004B7BBD"/>
    <w:rsid w:val="004C0A69"/>
    <w:rsid w:val="004C0DE4"/>
    <w:rsid w:val="004C14DB"/>
    <w:rsid w:val="004C37CE"/>
    <w:rsid w:val="004D02C8"/>
    <w:rsid w:val="004D2B3C"/>
    <w:rsid w:val="004D2D6A"/>
    <w:rsid w:val="004D394E"/>
    <w:rsid w:val="004D3EC2"/>
    <w:rsid w:val="004D6C5D"/>
    <w:rsid w:val="004D770F"/>
    <w:rsid w:val="004E1553"/>
    <w:rsid w:val="004E7252"/>
    <w:rsid w:val="004F19F5"/>
    <w:rsid w:val="004F5A4F"/>
    <w:rsid w:val="005006DA"/>
    <w:rsid w:val="0050129F"/>
    <w:rsid w:val="0050511D"/>
    <w:rsid w:val="00515E46"/>
    <w:rsid w:val="00525C51"/>
    <w:rsid w:val="00530397"/>
    <w:rsid w:val="00530E37"/>
    <w:rsid w:val="005331AC"/>
    <w:rsid w:val="005347AD"/>
    <w:rsid w:val="00542303"/>
    <w:rsid w:val="005461AD"/>
    <w:rsid w:val="0054726A"/>
    <w:rsid w:val="00554E6C"/>
    <w:rsid w:val="00563A9C"/>
    <w:rsid w:val="005649B4"/>
    <w:rsid w:val="005669DF"/>
    <w:rsid w:val="00566AB4"/>
    <w:rsid w:val="005678CB"/>
    <w:rsid w:val="00573C28"/>
    <w:rsid w:val="005756A3"/>
    <w:rsid w:val="00581F1F"/>
    <w:rsid w:val="005861AF"/>
    <w:rsid w:val="0058690E"/>
    <w:rsid w:val="005912B2"/>
    <w:rsid w:val="005925F8"/>
    <w:rsid w:val="005932C1"/>
    <w:rsid w:val="005934DA"/>
    <w:rsid w:val="00594261"/>
    <w:rsid w:val="0059458B"/>
    <w:rsid w:val="0059646A"/>
    <w:rsid w:val="0059769E"/>
    <w:rsid w:val="005A3D0C"/>
    <w:rsid w:val="005A4254"/>
    <w:rsid w:val="005A5B04"/>
    <w:rsid w:val="005A663C"/>
    <w:rsid w:val="005A72DE"/>
    <w:rsid w:val="005A7519"/>
    <w:rsid w:val="005B2C78"/>
    <w:rsid w:val="005B3E52"/>
    <w:rsid w:val="005C4219"/>
    <w:rsid w:val="005C6A75"/>
    <w:rsid w:val="005C6E90"/>
    <w:rsid w:val="005C7D3E"/>
    <w:rsid w:val="005D5249"/>
    <w:rsid w:val="005E366B"/>
    <w:rsid w:val="005E64C0"/>
    <w:rsid w:val="005E6E48"/>
    <w:rsid w:val="005F1D5A"/>
    <w:rsid w:val="005F5F88"/>
    <w:rsid w:val="0060205B"/>
    <w:rsid w:val="00612084"/>
    <w:rsid w:val="00622842"/>
    <w:rsid w:val="00624561"/>
    <w:rsid w:val="00626F1B"/>
    <w:rsid w:val="006270F7"/>
    <w:rsid w:val="00632E11"/>
    <w:rsid w:val="0063364A"/>
    <w:rsid w:val="00633DD0"/>
    <w:rsid w:val="00636B00"/>
    <w:rsid w:val="00637F9C"/>
    <w:rsid w:val="00642033"/>
    <w:rsid w:val="006472B1"/>
    <w:rsid w:val="006541A3"/>
    <w:rsid w:val="006617EB"/>
    <w:rsid w:val="0066409D"/>
    <w:rsid w:val="00664908"/>
    <w:rsid w:val="00664DEF"/>
    <w:rsid w:val="0067307D"/>
    <w:rsid w:val="00673706"/>
    <w:rsid w:val="00673B88"/>
    <w:rsid w:val="00682900"/>
    <w:rsid w:val="00684919"/>
    <w:rsid w:val="00691AAC"/>
    <w:rsid w:val="0069202C"/>
    <w:rsid w:val="006A4C5C"/>
    <w:rsid w:val="006A4F8A"/>
    <w:rsid w:val="006B10B7"/>
    <w:rsid w:val="006B4DB5"/>
    <w:rsid w:val="006B6289"/>
    <w:rsid w:val="006B77B1"/>
    <w:rsid w:val="006C42B8"/>
    <w:rsid w:val="006C794A"/>
    <w:rsid w:val="006D005C"/>
    <w:rsid w:val="006D1D55"/>
    <w:rsid w:val="006D2950"/>
    <w:rsid w:val="006D3CC3"/>
    <w:rsid w:val="006D3FCE"/>
    <w:rsid w:val="006D42DB"/>
    <w:rsid w:val="006D5888"/>
    <w:rsid w:val="006D72BB"/>
    <w:rsid w:val="006E1E83"/>
    <w:rsid w:val="006E28A1"/>
    <w:rsid w:val="006E34C9"/>
    <w:rsid w:val="006E7E05"/>
    <w:rsid w:val="006F48EF"/>
    <w:rsid w:val="006F76B6"/>
    <w:rsid w:val="006F7DE5"/>
    <w:rsid w:val="00712C2E"/>
    <w:rsid w:val="00713B81"/>
    <w:rsid w:val="00715E80"/>
    <w:rsid w:val="0072513E"/>
    <w:rsid w:val="00725BB6"/>
    <w:rsid w:val="00731986"/>
    <w:rsid w:val="007350CA"/>
    <w:rsid w:val="00736CA0"/>
    <w:rsid w:val="007415F8"/>
    <w:rsid w:val="00742100"/>
    <w:rsid w:val="00744A2A"/>
    <w:rsid w:val="007451B6"/>
    <w:rsid w:val="00745A57"/>
    <w:rsid w:val="00747E02"/>
    <w:rsid w:val="00750ACD"/>
    <w:rsid w:val="007512D7"/>
    <w:rsid w:val="00751D94"/>
    <w:rsid w:val="0075448E"/>
    <w:rsid w:val="0075449F"/>
    <w:rsid w:val="007546C6"/>
    <w:rsid w:val="00756386"/>
    <w:rsid w:val="0076060A"/>
    <w:rsid w:val="00760632"/>
    <w:rsid w:val="00761560"/>
    <w:rsid w:val="00764B21"/>
    <w:rsid w:val="00766D90"/>
    <w:rsid w:val="00770BBF"/>
    <w:rsid w:val="007722C5"/>
    <w:rsid w:val="00772DF6"/>
    <w:rsid w:val="0077607B"/>
    <w:rsid w:val="00776957"/>
    <w:rsid w:val="00777943"/>
    <w:rsid w:val="00781225"/>
    <w:rsid w:val="0078749C"/>
    <w:rsid w:val="007922EF"/>
    <w:rsid w:val="00793686"/>
    <w:rsid w:val="0079467C"/>
    <w:rsid w:val="00794D39"/>
    <w:rsid w:val="007A0B01"/>
    <w:rsid w:val="007A0BA4"/>
    <w:rsid w:val="007A1FD0"/>
    <w:rsid w:val="007A4268"/>
    <w:rsid w:val="007A75DA"/>
    <w:rsid w:val="007B0967"/>
    <w:rsid w:val="007B2298"/>
    <w:rsid w:val="007B31BE"/>
    <w:rsid w:val="007B6768"/>
    <w:rsid w:val="007B6925"/>
    <w:rsid w:val="007B741A"/>
    <w:rsid w:val="007B7BEA"/>
    <w:rsid w:val="007C569E"/>
    <w:rsid w:val="007C5FA8"/>
    <w:rsid w:val="007D2A96"/>
    <w:rsid w:val="007E08C4"/>
    <w:rsid w:val="007E1055"/>
    <w:rsid w:val="007E2807"/>
    <w:rsid w:val="007E40DB"/>
    <w:rsid w:val="007E4D42"/>
    <w:rsid w:val="007F1FA6"/>
    <w:rsid w:val="00801625"/>
    <w:rsid w:val="00803F7B"/>
    <w:rsid w:val="0080547F"/>
    <w:rsid w:val="008116A7"/>
    <w:rsid w:val="00811A29"/>
    <w:rsid w:val="00812319"/>
    <w:rsid w:val="008154C9"/>
    <w:rsid w:val="00827182"/>
    <w:rsid w:val="00827F45"/>
    <w:rsid w:val="00832D1A"/>
    <w:rsid w:val="00836C00"/>
    <w:rsid w:val="008372A0"/>
    <w:rsid w:val="008477EF"/>
    <w:rsid w:val="00847EAC"/>
    <w:rsid w:val="00847FDE"/>
    <w:rsid w:val="00853096"/>
    <w:rsid w:val="00856A8F"/>
    <w:rsid w:val="00860FF7"/>
    <w:rsid w:val="008614A9"/>
    <w:rsid w:val="008661C8"/>
    <w:rsid w:val="00870659"/>
    <w:rsid w:val="00876DBE"/>
    <w:rsid w:val="00877EFA"/>
    <w:rsid w:val="00887392"/>
    <w:rsid w:val="00890B67"/>
    <w:rsid w:val="008913A9"/>
    <w:rsid w:val="008936E1"/>
    <w:rsid w:val="00893889"/>
    <w:rsid w:val="008942D7"/>
    <w:rsid w:val="00894A3A"/>
    <w:rsid w:val="00897F3E"/>
    <w:rsid w:val="008A055C"/>
    <w:rsid w:val="008A0D8D"/>
    <w:rsid w:val="008A16F4"/>
    <w:rsid w:val="008A4612"/>
    <w:rsid w:val="008A57C4"/>
    <w:rsid w:val="008A5B47"/>
    <w:rsid w:val="008A6701"/>
    <w:rsid w:val="008A6C0F"/>
    <w:rsid w:val="008A7E78"/>
    <w:rsid w:val="008B06EE"/>
    <w:rsid w:val="008B0932"/>
    <w:rsid w:val="008B20EE"/>
    <w:rsid w:val="008B6908"/>
    <w:rsid w:val="008C200D"/>
    <w:rsid w:val="008C4A58"/>
    <w:rsid w:val="008C5984"/>
    <w:rsid w:val="008D3139"/>
    <w:rsid w:val="008D49DC"/>
    <w:rsid w:val="008E22EE"/>
    <w:rsid w:val="008E23B8"/>
    <w:rsid w:val="008F11CB"/>
    <w:rsid w:val="009133E1"/>
    <w:rsid w:val="00916A61"/>
    <w:rsid w:val="00917814"/>
    <w:rsid w:val="00926F4A"/>
    <w:rsid w:val="009272B9"/>
    <w:rsid w:val="00931E26"/>
    <w:rsid w:val="00932487"/>
    <w:rsid w:val="009449D2"/>
    <w:rsid w:val="0095422E"/>
    <w:rsid w:val="009600AD"/>
    <w:rsid w:val="00960D49"/>
    <w:rsid w:val="00963B8B"/>
    <w:rsid w:val="009644A7"/>
    <w:rsid w:val="00967E3B"/>
    <w:rsid w:val="009760F8"/>
    <w:rsid w:val="00981353"/>
    <w:rsid w:val="0098243D"/>
    <w:rsid w:val="00983E0F"/>
    <w:rsid w:val="0098428F"/>
    <w:rsid w:val="00985004"/>
    <w:rsid w:val="00985B77"/>
    <w:rsid w:val="00987E8D"/>
    <w:rsid w:val="00995C40"/>
    <w:rsid w:val="009A026C"/>
    <w:rsid w:val="009A2104"/>
    <w:rsid w:val="009A5A63"/>
    <w:rsid w:val="009B2EC1"/>
    <w:rsid w:val="009B5885"/>
    <w:rsid w:val="009C4EAA"/>
    <w:rsid w:val="009C55F3"/>
    <w:rsid w:val="009C6A40"/>
    <w:rsid w:val="009D063B"/>
    <w:rsid w:val="009D0E55"/>
    <w:rsid w:val="009D315A"/>
    <w:rsid w:val="009E026E"/>
    <w:rsid w:val="009E139A"/>
    <w:rsid w:val="009E7E31"/>
    <w:rsid w:val="009F1EB3"/>
    <w:rsid w:val="009F4BCB"/>
    <w:rsid w:val="009F6C03"/>
    <w:rsid w:val="00A009B9"/>
    <w:rsid w:val="00A0281A"/>
    <w:rsid w:val="00A04908"/>
    <w:rsid w:val="00A05631"/>
    <w:rsid w:val="00A06193"/>
    <w:rsid w:val="00A103EC"/>
    <w:rsid w:val="00A10853"/>
    <w:rsid w:val="00A10855"/>
    <w:rsid w:val="00A152B7"/>
    <w:rsid w:val="00A33857"/>
    <w:rsid w:val="00A3674A"/>
    <w:rsid w:val="00A371C2"/>
    <w:rsid w:val="00A44FA2"/>
    <w:rsid w:val="00A458F5"/>
    <w:rsid w:val="00A50EE9"/>
    <w:rsid w:val="00A54EC8"/>
    <w:rsid w:val="00A55541"/>
    <w:rsid w:val="00A55E91"/>
    <w:rsid w:val="00A5717A"/>
    <w:rsid w:val="00A624FD"/>
    <w:rsid w:val="00A65066"/>
    <w:rsid w:val="00A66D36"/>
    <w:rsid w:val="00A714CE"/>
    <w:rsid w:val="00A7206C"/>
    <w:rsid w:val="00A7697F"/>
    <w:rsid w:val="00A833BD"/>
    <w:rsid w:val="00A83FD8"/>
    <w:rsid w:val="00A856BB"/>
    <w:rsid w:val="00A900A3"/>
    <w:rsid w:val="00A912AA"/>
    <w:rsid w:val="00A91325"/>
    <w:rsid w:val="00A974E9"/>
    <w:rsid w:val="00AA1D49"/>
    <w:rsid w:val="00AA1EB2"/>
    <w:rsid w:val="00AA69F1"/>
    <w:rsid w:val="00AA7489"/>
    <w:rsid w:val="00AA7980"/>
    <w:rsid w:val="00AA7F24"/>
    <w:rsid w:val="00AB1918"/>
    <w:rsid w:val="00AB649A"/>
    <w:rsid w:val="00AB7442"/>
    <w:rsid w:val="00AB745C"/>
    <w:rsid w:val="00AC211D"/>
    <w:rsid w:val="00AC3EC6"/>
    <w:rsid w:val="00AD4C41"/>
    <w:rsid w:val="00AD5CE2"/>
    <w:rsid w:val="00AD5FC6"/>
    <w:rsid w:val="00AE0659"/>
    <w:rsid w:val="00AE0922"/>
    <w:rsid w:val="00AE1B7F"/>
    <w:rsid w:val="00AE1DBB"/>
    <w:rsid w:val="00AE2DC7"/>
    <w:rsid w:val="00AE3E3B"/>
    <w:rsid w:val="00AE4E08"/>
    <w:rsid w:val="00AF047F"/>
    <w:rsid w:val="00AF2B29"/>
    <w:rsid w:val="00AF44E2"/>
    <w:rsid w:val="00AF45F6"/>
    <w:rsid w:val="00AF4778"/>
    <w:rsid w:val="00B01770"/>
    <w:rsid w:val="00B025DE"/>
    <w:rsid w:val="00B075D1"/>
    <w:rsid w:val="00B2495E"/>
    <w:rsid w:val="00B27FBE"/>
    <w:rsid w:val="00B32BC6"/>
    <w:rsid w:val="00B35289"/>
    <w:rsid w:val="00B37F68"/>
    <w:rsid w:val="00B40E35"/>
    <w:rsid w:val="00B438CD"/>
    <w:rsid w:val="00B459ED"/>
    <w:rsid w:val="00B47568"/>
    <w:rsid w:val="00B50324"/>
    <w:rsid w:val="00B524F0"/>
    <w:rsid w:val="00B56242"/>
    <w:rsid w:val="00B57D49"/>
    <w:rsid w:val="00B723A6"/>
    <w:rsid w:val="00B734DA"/>
    <w:rsid w:val="00B778D4"/>
    <w:rsid w:val="00B80E4F"/>
    <w:rsid w:val="00B813C1"/>
    <w:rsid w:val="00B83B42"/>
    <w:rsid w:val="00B86614"/>
    <w:rsid w:val="00B86DE8"/>
    <w:rsid w:val="00B90DE2"/>
    <w:rsid w:val="00B92961"/>
    <w:rsid w:val="00B93D42"/>
    <w:rsid w:val="00BA1DEF"/>
    <w:rsid w:val="00BA1E61"/>
    <w:rsid w:val="00BA42BC"/>
    <w:rsid w:val="00BA5350"/>
    <w:rsid w:val="00BA5ABE"/>
    <w:rsid w:val="00BB325B"/>
    <w:rsid w:val="00BB5624"/>
    <w:rsid w:val="00BC16FD"/>
    <w:rsid w:val="00BC37D6"/>
    <w:rsid w:val="00BD2ECF"/>
    <w:rsid w:val="00BD4B6E"/>
    <w:rsid w:val="00BD4BCF"/>
    <w:rsid w:val="00BE78E0"/>
    <w:rsid w:val="00BF1256"/>
    <w:rsid w:val="00BF6BC3"/>
    <w:rsid w:val="00BF7979"/>
    <w:rsid w:val="00C017F8"/>
    <w:rsid w:val="00C141BC"/>
    <w:rsid w:val="00C1423E"/>
    <w:rsid w:val="00C1668B"/>
    <w:rsid w:val="00C208BB"/>
    <w:rsid w:val="00C21629"/>
    <w:rsid w:val="00C25474"/>
    <w:rsid w:val="00C273B9"/>
    <w:rsid w:val="00C33D82"/>
    <w:rsid w:val="00C359AB"/>
    <w:rsid w:val="00C362A5"/>
    <w:rsid w:val="00C40E78"/>
    <w:rsid w:val="00C42317"/>
    <w:rsid w:val="00C56340"/>
    <w:rsid w:val="00C5721F"/>
    <w:rsid w:val="00C60B93"/>
    <w:rsid w:val="00C65ACF"/>
    <w:rsid w:val="00C66AF5"/>
    <w:rsid w:val="00C75626"/>
    <w:rsid w:val="00C766D4"/>
    <w:rsid w:val="00C771BF"/>
    <w:rsid w:val="00C77AC8"/>
    <w:rsid w:val="00C81A7A"/>
    <w:rsid w:val="00C83F1B"/>
    <w:rsid w:val="00C84801"/>
    <w:rsid w:val="00C8489E"/>
    <w:rsid w:val="00C86838"/>
    <w:rsid w:val="00C87045"/>
    <w:rsid w:val="00C93684"/>
    <w:rsid w:val="00CB0B59"/>
    <w:rsid w:val="00CC3E75"/>
    <w:rsid w:val="00CC3E8D"/>
    <w:rsid w:val="00CC48EE"/>
    <w:rsid w:val="00CD6722"/>
    <w:rsid w:val="00CD716E"/>
    <w:rsid w:val="00CE774F"/>
    <w:rsid w:val="00CE7A76"/>
    <w:rsid w:val="00CF4B7E"/>
    <w:rsid w:val="00CF591B"/>
    <w:rsid w:val="00CF63FD"/>
    <w:rsid w:val="00D020F7"/>
    <w:rsid w:val="00D05C5E"/>
    <w:rsid w:val="00D07D04"/>
    <w:rsid w:val="00D10FBB"/>
    <w:rsid w:val="00D154EA"/>
    <w:rsid w:val="00D16A13"/>
    <w:rsid w:val="00D31E64"/>
    <w:rsid w:val="00D37D13"/>
    <w:rsid w:val="00D4037B"/>
    <w:rsid w:val="00D44CD9"/>
    <w:rsid w:val="00D45966"/>
    <w:rsid w:val="00D476D0"/>
    <w:rsid w:val="00D479C6"/>
    <w:rsid w:val="00D47C60"/>
    <w:rsid w:val="00D507E4"/>
    <w:rsid w:val="00D5638F"/>
    <w:rsid w:val="00D6121B"/>
    <w:rsid w:val="00D65F9A"/>
    <w:rsid w:val="00D70474"/>
    <w:rsid w:val="00D705B4"/>
    <w:rsid w:val="00D73801"/>
    <w:rsid w:val="00D82287"/>
    <w:rsid w:val="00D8372C"/>
    <w:rsid w:val="00D879EC"/>
    <w:rsid w:val="00D945BF"/>
    <w:rsid w:val="00D97FA3"/>
    <w:rsid w:val="00DA0FA5"/>
    <w:rsid w:val="00DA1789"/>
    <w:rsid w:val="00DA1CBF"/>
    <w:rsid w:val="00DA33A8"/>
    <w:rsid w:val="00DA4209"/>
    <w:rsid w:val="00DA5A92"/>
    <w:rsid w:val="00DB2EA4"/>
    <w:rsid w:val="00DB350D"/>
    <w:rsid w:val="00DB3A4D"/>
    <w:rsid w:val="00DB4E8C"/>
    <w:rsid w:val="00DB612E"/>
    <w:rsid w:val="00DB799B"/>
    <w:rsid w:val="00DC1160"/>
    <w:rsid w:val="00DD026C"/>
    <w:rsid w:val="00DD1B5B"/>
    <w:rsid w:val="00DD1DB0"/>
    <w:rsid w:val="00DD310B"/>
    <w:rsid w:val="00DD462C"/>
    <w:rsid w:val="00DD7564"/>
    <w:rsid w:val="00DE192D"/>
    <w:rsid w:val="00DE4C1C"/>
    <w:rsid w:val="00DE5500"/>
    <w:rsid w:val="00DE5884"/>
    <w:rsid w:val="00DE7B95"/>
    <w:rsid w:val="00DF0133"/>
    <w:rsid w:val="00DF3FED"/>
    <w:rsid w:val="00DF72D7"/>
    <w:rsid w:val="00E01B52"/>
    <w:rsid w:val="00E041B1"/>
    <w:rsid w:val="00E15165"/>
    <w:rsid w:val="00E21F4E"/>
    <w:rsid w:val="00E220A1"/>
    <w:rsid w:val="00E2300F"/>
    <w:rsid w:val="00E24882"/>
    <w:rsid w:val="00E24BDF"/>
    <w:rsid w:val="00E25668"/>
    <w:rsid w:val="00E3443A"/>
    <w:rsid w:val="00E409EF"/>
    <w:rsid w:val="00E4149C"/>
    <w:rsid w:val="00E47361"/>
    <w:rsid w:val="00E56B96"/>
    <w:rsid w:val="00E60B84"/>
    <w:rsid w:val="00E70B5D"/>
    <w:rsid w:val="00E74009"/>
    <w:rsid w:val="00E742D8"/>
    <w:rsid w:val="00E761A5"/>
    <w:rsid w:val="00E8047A"/>
    <w:rsid w:val="00E82FF3"/>
    <w:rsid w:val="00E833D2"/>
    <w:rsid w:val="00E84151"/>
    <w:rsid w:val="00E87DE2"/>
    <w:rsid w:val="00E9202B"/>
    <w:rsid w:val="00E95078"/>
    <w:rsid w:val="00EA241C"/>
    <w:rsid w:val="00EA3211"/>
    <w:rsid w:val="00EA4EC8"/>
    <w:rsid w:val="00EA5B3F"/>
    <w:rsid w:val="00EA6C58"/>
    <w:rsid w:val="00EB5E8C"/>
    <w:rsid w:val="00EC0D18"/>
    <w:rsid w:val="00EC64BA"/>
    <w:rsid w:val="00ED1DAD"/>
    <w:rsid w:val="00ED2B73"/>
    <w:rsid w:val="00EE4971"/>
    <w:rsid w:val="00EF1AD1"/>
    <w:rsid w:val="00F00ECF"/>
    <w:rsid w:val="00F04FBD"/>
    <w:rsid w:val="00F06420"/>
    <w:rsid w:val="00F11248"/>
    <w:rsid w:val="00F149DA"/>
    <w:rsid w:val="00F14C1C"/>
    <w:rsid w:val="00F14C5D"/>
    <w:rsid w:val="00F165E2"/>
    <w:rsid w:val="00F17373"/>
    <w:rsid w:val="00F21D44"/>
    <w:rsid w:val="00F24F68"/>
    <w:rsid w:val="00F30828"/>
    <w:rsid w:val="00F34ECA"/>
    <w:rsid w:val="00F4139D"/>
    <w:rsid w:val="00F5123E"/>
    <w:rsid w:val="00F53FD7"/>
    <w:rsid w:val="00F627FA"/>
    <w:rsid w:val="00F6737F"/>
    <w:rsid w:val="00F74109"/>
    <w:rsid w:val="00F81A57"/>
    <w:rsid w:val="00F81BE7"/>
    <w:rsid w:val="00F83325"/>
    <w:rsid w:val="00F83716"/>
    <w:rsid w:val="00F90B0D"/>
    <w:rsid w:val="00F92966"/>
    <w:rsid w:val="00F9684E"/>
    <w:rsid w:val="00FA0580"/>
    <w:rsid w:val="00FA13B8"/>
    <w:rsid w:val="00FA3D8C"/>
    <w:rsid w:val="00FA5EE7"/>
    <w:rsid w:val="00FB0140"/>
    <w:rsid w:val="00FB0CA1"/>
    <w:rsid w:val="00FB1381"/>
    <w:rsid w:val="00FB5866"/>
    <w:rsid w:val="00FB6970"/>
    <w:rsid w:val="00FC1256"/>
    <w:rsid w:val="00FC316B"/>
    <w:rsid w:val="00FC5E2D"/>
    <w:rsid w:val="00FC6348"/>
    <w:rsid w:val="00FD127F"/>
    <w:rsid w:val="00FD209A"/>
    <w:rsid w:val="00FD2133"/>
    <w:rsid w:val="00FD398C"/>
    <w:rsid w:val="00FD4B0B"/>
    <w:rsid w:val="00FD5931"/>
    <w:rsid w:val="00FD5DF7"/>
    <w:rsid w:val="00FE0052"/>
    <w:rsid w:val="00FE38B8"/>
    <w:rsid w:val="00FE3FE6"/>
    <w:rsid w:val="00FE44D4"/>
    <w:rsid w:val="00FE6B41"/>
    <w:rsid w:val="00FF2256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899A"/>
  <w15:docId w15:val="{A55F0F38-614B-4C7D-8674-F528550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86C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basedOn w:val="Normal"/>
    <w:rsid w:val="0007424D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749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749C"/>
  </w:style>
  <w:style w:type="paragraph" w:styleId="Footer">
    <w:name w:val="footer"/>
    <w:basedOn w:val="Normal"/>
    <w:link w:val="FooterChar"/>
    <w:uiPriority w:val="99"/>
    <w:unhideWhenUsed/>
    <w:rsid w:val="0078749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749C"/>
  </w:style>
  <w:style w:type="paragraph" w:styleId="ListParagraph">
    <w:name w:val="List Paragraph"/>
    <w:basedOn w:val="Normal"/>
    <w:uiPriority w:val="34"/>
    <w:qFormat/>
    <w:rsid w:val="00EA4EC8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1A79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esktop\&#51473;&#44256;&#46321;&#48512;\&#51473;&#44256;&#46321;&#48512;%20&#50689;&#49345;&amp;&#51020;&#50896;\&#51473;&#44256;&#46321;&#48512;%20&#54924;&#51032;&#47197;\&#51473;&#44256;&#46321;&#48512;_&#54924;&#51032;&#47197;_18&#45380;%2007&#50900;%2022&#510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752A14-BAFE-1443-AF36-7EAB3117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C:\Users\user\Desktop\중고등부\중고등부 영상&amp;음원\중고등부 회의록\중고등부_회의록_18년 07월 22일.dotx</Template>
  <TotalTime>2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장중건[ 학부휴학 / 건축사회환경공학부 ]</cp:lastModifiedBy>
  <cp:revision>2</cp:revision>
  <dcterms:created xsi:type="dcterms:W3CDTF">2019-01-13T03:09:00Z</dcterms:created>
  <dcterms:modified xsi:type="dcterms:W3CDTF">2019-01-13T03:09:00Z</dcterms:modified>
</cp:coreProperties>
</file>